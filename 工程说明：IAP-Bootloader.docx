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83"/>
        <w:jc w:val="center"/>
        <w:rPr>
          <w:rFonts w:ascii="Calibri Light" w:hAnsi="Calibri Light" w:eastAsia="楷体" w:cstheme="majorBidi"/>
          <w:b/>
          <w:color w:val="C00000"/>
          <w:kern w:val="28"/>
          <w:sz w:val="44"/>
          <w:szCs w:val="32"/>
        </w:rPr>
      </w:pPr>
      <w:r>
        <w:rPr>
          <w:rFonts w:ascii="Calibri Light" w:hAnsi="Calibri Light" w:eastAsia="楷体" w:cstheme="majorBidi"/>
          <w:b/>
          <w:color w:val="C00000"/>
          <w:kern w:val="28"/>
          <w:sz w:val="44"/>
          <w:szCs w:val="32"/>
        </w:rPr>
        <w:t>IAP</w:t>
      </w:r>
      <w:r>
        <w:rPr>
          <w:rFonts w:hint="eastAsia" w:ascii="Calibri Light" w:hAnsi="Calibri Light" w:eastAsia="楷体" w:cstheme="majorBidi"/>
          <w:b/>
          <w:color w:val="C00000"/>
          <w:kern w:val="28"/>
          <w:sz w:val="44"/>
          <w:szCs w:val="32"/>
        </w:rPr>
        <w:t>-</w:t>
      </w:r>
      <w:r>
        <w:rPr>
          <w:rFonts w:ascii="Calibri Light" w:hAnsi="Calibri Light" w:eastAsia="楷体" w:cstheme="majorBidi"/>
          <w:b/>
          <w:color w:val="C00000"/>
          <w:kern w:val="28"/>
          <w:sz w:val="44"/>
          <w:szCs w:val="32"/>
        </w:rPr>
        <w:t>Bootloader</w:t>
      </w:r>
    </w:p>
    <w:p>
      <w:pPr>
        <w:ind w:firstLine="480"/>
      </w:pPr>
      <w:r>
        <w:rPr>
          <w:rFonts w:hint="eastAsia"/>
        </w:rPr>
        <w:t>IAP（In</w:t>
      </w:r>
      <w:r>
        <w:t xml:space="preserve"> Application Pro</w:t>
      </w:r>
      <w:r>
        <w:rPr>
          <w:rFonts w:hint="eastAsia"/>
        </w:rPr>
        <w:t>）即在线应用编程。与之对应的ISP（In</w:t>
      </w:r>
      <w:r>
        <w:t xml:space="preserve"> System Programming</w:t>
      </w:r>
      <w:r>
        <w:rPr>
          <w:rFonts w:hint="eastAsia"/>
        </w:rPr>
        <w:t>）为在线系统编程，ISP最大的优点是不用将电路板上的元器件取下，就可以直接进行编程。目前市面上的Flash存储器几乎都是采用这种编程方式，但是有时候在工程项目中会出现电路板被安装在机械结构特定的位置，遇到升级程序的时候，往往需要将机器拆解开，才可以更新程序，非常不方便，为此诞生了IAP技术，可以极大的降低工作量。</w:t>
      </w:r>
    </w:p>
    <w:p>
      <w:pPr>
        <w:ind w:firstLine="480"/>
        <w:rPr>
          <w:rFonts w:hint="eastAsia"/>
        </w:rPr>
      </w:pPr>
      <w:r>
        <w:t>所谓</w:t>
      </w:r>
      <w:r>
        <w:rPr>
          <w:rFonts w:hint="eastAsia"/>
        </w:rPr>
        <w:t>IAP就是在线应用编程，IAP是用户自己的程序在运行过程中对User</w:t>
      </w:r>
      <w:r>
        <w:t xml:space="preserve"> Flash的部分区域进行烧写</w:t>
      </w:r>
      <w:r>
        <w:rPr>
          <w:rFonts w:hint="eastAsia"/>
        </w:rPr>
        <w:t>。</w:t>
      </w:r>
      <w:r>
        <w:t>方便程序升级</w:t>
      </w:r>
      <w:r>
        <w:rPr>
          <w:rFonts w:hint="eastAsia"/>
        </w:rPr>
        <w:t>，</w:t>
      </w:r>
      <w:r>
        <w:t>可以不用打卡产品</w:t>
      </w:r>
      <w:r>
        <w:rPr>
          <w:rFonts w:hint="eastAsia"/>
        </w:rPr>
        <w:t>，</w:t>
      </w:r>
      <w:r>
        <w:t>直接通过串口升级</w:t>
      </w:r>
      <w:r>
        <w:rPr>
          <w:rFonts w:hint="eastAsia"/>
        </w:rPr>
        <w:t>，那么需要一个引导程序（有人称为Bootloader），另外还需要一个APP程序（就是更新升级的程序）。也就是两块存储区，一个成为BOOT区，另一个是存储区，引导程序在BOOT区，APP程序放到存储区，每次程序更新，都更新存放APP的存储区内容，然后设置程序指针跳到存储器执行。</w:t>
      </w:r>
    </w:p>
    <w:tbl>
      <w:tblPr>
        <w:tblStyle w:val="79"/>
        <w:tblW w:w="8296" w:type="dxa"/>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
      <w:tblGrid>
        <w:gridCol w:w="3145"/>
        <w:gridCol w:w="2827"/>
        <w:gridCol w:w="2324"/>
      </w:tblGrid>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Ex>
        <w:tc>
          <w:tcPr>
            <w:tcW w:w="3145" w:type="dxa"/>
            <w:tcBorders>
              <w:top w:val="single" w:color="70AD47" w:themeColor="accent6" w:sz="4" w:space="0"/>
              <w:left w:val="single" w:color="70AD47" w:themeColor="accent6" w:sz="4" w:space="0"/>
              <w:bottom w:val="single" w:color="70AD47" w:themeColor="accent6" w:sz="4" w:space="0"/>
              <w:right w:val="nil"/>
              <w:insideH w:val="single" w:sz="4" w:space="0"/>
              <w:insideV w:val="nil"/>
            </w:tcBorders>
            <w:shd w:val="clear" w:color="auto" w:fill="70AD47" w:themeFill="accent6"/>
          </w:tcPr>
          <w:p>
            <w:pPr>
              <w:ind w:firstLine="482"/>
              <w:jc w:val="cente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软件</w:t>
            </w:r>
          </w:p>
        </w:tc>
        <w:tc>
          <w:tcPr>
            <w:tcW w:w="2827" w:type="dxa"/>
            <w:tcBorders>
              <w:top w:val="single" w:color="70AD47" w:themeColor="accent6" w:sz="4" w:space="0"/>
              <w:bottom w:val="single" w:color="70AD47" w:themeColor="accent6" w:sz="4" w:space="0"/>
              <w:right w:val="nil"/>
              <w:insideH w:val="single" w:sz="4" w:space="0"/>
              <w:insideV w:val="nil"/>
            </w:tcBorders>
            <w:shd w:val="clear" w:color="auto" w:fill="70AD47" w:themeFill="accent6"/>
          </w:tcPr>
          <w:p>
            <w:pPr>
              <w:ind w:firstLine="482"/>
              <w:jc w:val="cente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版本</w:t>
            </w:r>
          </w:p>
        </w:tc>
        <w:tc>
          <w:tcPr>
            <w:tcW w:w="2324" w:type="dxa"/>
            <w:tcBorders>
              <w:top w:val="single" w:color="70AD47" w:themeColor="accent6" w:sz="4" w:space="0"/>
              <w:bottom w:val="single" w:color="70AD47" w:themeColor="accent6" w:sz="4" w:space="0"/>
              <w:right w:val="single" w:color="70AD47" w:themeColor="accent6" w:sz="4" w:space="0"/>
              <w:insideH w:val="single" w:sz="4" w:space="0"/>
              <w:insideV w:val="nil"/>
            </w:tcBorders>
            <w:shd w:val="clear" w:color="auto" w:fill="70AD47" w:themeFill="accent6"/>
          </w:tcPr>
          <w:p>
            <w:pPr>
              <w:ind w:firstLine="482"/>
              <w:jc w:val="center"/>
              <w:rPr>
                <w:rFonts w:hint="eastAsia"/>
                <w:b/>
                <w:bCs/>
                <w:color w:val="FFFFFF" w:themeColor="background1"/>
                <w14:textFill>
                  <w14:solidFill>
                    <w14:schemeClr w14:val="bg1"/>
                  </w14:solidFill>
                </w14:textFill>
              </w:rPr>
            </w:pP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Ex>
        <w:tc>
          <w:tcPr>
            <w:tcW w:w="3145" w:type="dxa"/>
            <w:shd w:val="clear" w:color="auto" w:fill="E2EFD9" w:themeFill="accent6" w:themeFillTint="33"/>
          </w:tcPr>
          <w:p>
            <w:pPr>
              <w:ind w:firstLine="482"/>
              <w:jc w:val="center"/>
              <w:rPr>
                <w:b/>
                <w:bCs/>
              </w:rPr>
            </w:pPr>
            <w:r>
              <w:rPr>
                <w:b/>
                <w:bCs/>
              </w:rPr>
              <w:t>STCubeMX</w:t>
            </w:r>
          </w:p>
        </w:tc>
        <w:tc>
          <w:tcPr>
            <w:tcW w:w="2827" w:type="dxa"/>
            <w:shd w:val="clear" w:color="auto" w:fill="E2EFD9" w:themeFill="accent6" w:themeFillTint="33"/>
          </w:tcPr>
          <w:p>
            <w:pPr>
              <w:ind w:firstLine="480"/>
              <w:jc w:val="center"/>
            </w:pPr>
            <w:r>
              <w:t>4.21.0</w:t>
            </w:r>
          </w:p>
        </w:tc>
        <w:tc>
          <w:tcPr>
            <w:tcW w:w="2324" w:type="dxa"/>
            <w:shd w:val="clear" w:color="auto" w:fill="E2EFD9" w:themeFill="accent6" w:themeFillTint="33"/>
          </w:tcPr>
          <w:p>
            <w:pPr>
              <w:ind w:firstLine="480"/>
              <w:jc w:val="center"/>
            </w:pP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Ex>
        <w:tc>
          <w:tcPr>
            <w:tcW w:w="3145" w:type="dxa"/>
          </w:tcPr>
          <w:p>
            <w:pPr>
              <w:ind w:firstLine="482"/>
              <w:jc w:val="center"/>
              <w:rPr>
                <w:b/>
                <w:bCs/>
              </w:rPr>
            </w:pPr>
            <w:r>
              <w:rPr>
                <w:b/>
                <w:bCs/>
              </w:rPr>
              <w:t>stm32cubef4</w:t>
            </w:r>
          </w:p>
        </w:tc>
        <w:tc>
          <w:tcPr>
            <w:tcW w:w="2827" w:type="dxa"/>
          </w:tcPr>
          <w:p>
            <w:pPr>
              <w:ind w:firstLine="480"/>
              <w:jc w:val="center"/>
            </w:pPr>
            <w:r>
              <w:t>1.16.0</w:t>
            </w:r>
          </w:p>
        </w:tc>
        <w:tc>
          <w:tcPr>
            <w:tcW w:w="2324" w:type="dxa"/>
          </w:tcPr>
          <w:p>
            <w:pPr>
              <w:ind w:firstLine="480"/>
              <w:jc w:val="center"/>
            </w:pP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Ex>
        <w:tc>
          <w:tcPr>
            <w:tcW w:w="3145" w:type="dxa"/>
            <w:shd w:val="clear" w:color="auto" w:fill="E2EFD9" w:themeFill="accent6" w:themeFillTint="33"/>
          </w:tcPr>
          <w:p>
            <w:pPr>
              <w:ind w:firstLine="482"/>
              <w:jc w:val="center"/>
              <w:rPr>
                <w:b/>
                <w:bCs/>
              </w:rPr>
            </w:pPr>
            <w:r>
              <w:rPr>
                <w:b/>
                <w:bCs/>
              </w:rPr>
              <w:t>Keil</w:t>
            </w:r>
          </w:p>
        </w:tc>
        <w:tc>
          <w:tcPr>
            <w:tcW w:w="2827" w:type="dxa"/>
            <w:shd w:val="clear" w:color="auto" w:fill="E2EFD9" w:themeFill="accent6" w:themeFillTint="33"/>
          </w:tcPr>
          <w:p>
            <w:pPr>
              <w:ind w:firstLine="480"/>
              <w:jc w:val="center"/>
            </w:pPr>
            <w:r>
              <w:t>5.17</w:t>
            </w:r>
          </w:p>
        </w:tc>
        <w:tc>
          <w:tcPr>
            <w:tcW w:w="2324" w:type="dxa"/>
            <w:shd w:val="clear" w:color="auto" w:fill="E2EFD9" w:themeFill="accent6" w:themeFillTint="33"/>
          </w:tcPr>
          <w:p>
            <w:pPr>
              <w:ind w:firstLine="480"/>
              <w:jc w:val="center"/>
            </w:pP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Ex>
        <w:tc>
          <w:tcPr>
            <w:tcW w:w="3145" w:type="dxa"/>
          </w:tcPr>
          <w:p>
            <w:pPr>
              <w:ind w:firstLine="482"/>
              <w:jc w:val="center"/>
              <w:rPr>
                <w:b/>
                <w:bCs/>
              </w:rPr>
            </w:pPr>
            <w:r>
              <w:rPr>
                <w:b/>
                <w:bCs/>
              </w:rPr>
              <w:t xml:space="preserve">IAR              </w:t>
            </w:r>
          </w:p>
        </w:tc>
        <w:tc>
          <w:tcPr>
            <w:tcW w:w="2827" w:type="dxa"/>
          </w:tcPr>
          <w:p>
            <w:pPr>
              <w:ind w:firstLine="480"/>
              <w:jc w:val="center"/>
            </w:pPr>
            <w:r>
              <w:t>7.4</w:t>
            </w:r>
          </w:p>
        </w:tc>
        <w:tc>
          <w:tcPr>
            <w:tcW w:w="2324" w:type="dxa"/>
          </w:tcPr>
          <w:p>
            <w:pPr>
              <w:ind w:firstLine="480"/>
              <w:jc w:val="center"/>
            </w:pPr>
          </w:p>
        </w:tc>
      </w:tr>
    </w:tbl>
    <w:p>
      <w:pPr>
        <w:pStyle w:val="4"/>
      </w:pPr>
      <w:r>
        <w:rPr>
          <w:rFonts w:hint="eastAsia"/>
        </w:rPr>
        <w:t>跳线帽情况</w:t>
      </w:r>
    </w:p>
    <w:p>
      <w:pPr>
        <w:ind w:firstLine="480"/>
      </w:pPr>
      <w:r>
        <w:t>/</w:t>
      </w:r>
      <w:r>
        <w:rPr>
          <w:rFonts w:hint="eastAsia"/>
        </w:rPr>
        <w:t>******* 为保证例程正常运行，必须插入以下跳线帽 **********</w:t>
      </w:r>
      <w:r>
        <w:t>/</w:t>
      </w:r>
    </w:p>
    <w:tbl>
      <w:tblPr>
        <w:tblStyle w:val="49"/>
        <w:tblW w:w="8296"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074"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ind w:firstLine="0" w:firstLineChars="0"/>
              <w:jc w:val="cente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丝印编号</w:t>
            </w:r>
          </w:p>
        </w:tc>
        <w:tc>
          <w:tcPr>
            <w:tcW w:w="2074" w:type="dxa"/>
            <w:tcBorders>
              <w:top w:val="single" w:color="5B9BD5" w:themeColor="accent1" w:sz="4" w:space="0"/>
              <w:bottom w:val="single" w:color="5B9BD5" w:themeColor="accent1" w:sz="4" w:space="0"/>
              <w:right w:val="nil"/>
              <w:insideH w:val="single" w:sz="4" w:space="0"/>
              <w:insideV w:val="nil"/>
            </w:tcBorders>
            <w:shd w:val="clear" w:color="auto" w:fill="5B9BD5" w:themeFill="accent1"/>
          </w:tcPr>
          <w:p>
            <w:pPr>
              <w:ind w:firstLine="0" w:firstLineChars="0"/>
              <w:jc w:val="cente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IO端口</w:t>
            </w:r>
          </w:p>
        </w:tc>
        <w:tc>
          <w:tcPr>
            <w:tcW w:w="2074" w:type="dxa"/>
            <w:tcBorders>
              <w:top w:val="single" w:color="5B9BD5" w:themeColor="accent1" w:sz="4" w:space="0"/>
              <w:bottom w:val="single" w:color="5B9BD5" w:themeColor="accent1" w:sz="4" w:space="0"/>
              <w:right w:val="nil"/>
              <w:insideH w:val="single" w:sz="4" w:space="0"/>
              <w:insideV w:val="nil"/>
            </w:tcBorders>
            <w:shd w:val="clear" w:color="auto" w:fill="5B9BD5" w:themeFill="accent1"/>
          </w:tcPr>
          <w:p>
            <w:pPr>
              <w:ind w:firstLine="0" w:firstLineChars="0"/>
              <w:jc w:val="cente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目标功能引脚</w:t>
            </w:r>
          </w:p>
        </w:tc>
        <w:tc>
          <w:tcPr>
            <w:tcW w:w="2074"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ind w:firstLine="0" w:firstLineChars="0"/>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出厂默认设置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074" w:type="dxa"/>
            <w:shd w:val="clear" w:color="auto" w:fill="DEEAF6" w:themeFill="accent1" w:themeFillTint="33"/>
          </w:tcPr>
          <w:p>
            <w:pPr>
              <w:ind w:firstLine="0" w:firstLineChars="0"/>
              <w:jc w:val="center"/>
            </w:pPr>
            <w:r>
              <w:rPr>
                <w:rFonts w:hint="eastAsia"/>
              </w:rPr>
              <w:t>JP</w:t>
            </w:r>
            <w:r>
              <w:t>2</w:t>
            </w:r>
          </w:p>
        </w:tc>
        <w:tc>
          <w:tcPr>
            <w:tcW w:w="2074" w:type="dxa"/>
            <w:shd w:val="clear" w:color="auto" w:fill="DEEAF6" w:themeFill="accent1" w:themeFillTint="33"/>
          </w:tcPr>
          <w:p>
            <w:pPr>
              <w:ind w:firstLine="0" w:firstLineChars="0"/>
              <w:jc w:val="center"/>
            </w:pPr>
            <w:r>
              <w:rPr>
                <w:rFonts w:hint="eastAsia"/>
              </w:rPr>
              <w:t>PB</w:t>
            </w:r>
            <w:r>
              <w:t>6,PB7</w:t>
            </w:r>
          </w:p>
        </w:tc>
        <w:tc>
          <w:tcPr>
            <w:tcW w:w="2074" w:type="dxa"/>
            <w:shd w:val="clear" w:color="auto" w:fill="DEEAF6" w:themeFill="accent1" w:themeFillTint="33"/>
          </w:tcPr>
          <w:p>
            <w:pPr>
              <w:tabs>
                <w:tab w:val="right" w:pos="1858"/>
              </w:tabs>
              <w:ind w:firstLine="0" w:firstLineChars="0"/>
              <w:jc w:val="center"/>
            </w:pPr>
            <w:r>
              <w:t>R</w:t>
            </w:r>
            <w:r>
              <w:rPr>
                <w:rFonts w:hint="eastAsia"/>
              </w:rPr>
              <w:t>XD</w:t>
            </w:r>
            <w:r>
              <w:t>,TXD</w:t>
            </w:r>
          </w:p>
        </w:tc>
        <w:tc>
          <w:tcPr>
            <w:tcW w:w="2074" w:type="dxa"/>
            <w:shd w:val="clear" w:color="auto" w:fill="DEEAF6" w:themeFill="accent1" w:themeFillTint="33"/>
          </w:tcPr>
          <w:p>
            <w:pPr>
              <w:ind w:firstLine="0" w:firstLineChars="0"/>
              <w:jc w:val="center"/>
            </w:pPr>
            <w:r>
              <w:rPr>
                <w:rFonts w:hint="eastAsia"/>
              </w:rPr>
              <w:t>已接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074" w:type="dxa"/>
          </w:tcPr>
          <w:p>
            <w:pPr>
              <w:ind w:firstLine="0" w:firstLineChars="0"/>
              <w:jc w:val="center"/>
            </w:pPr>
          </w:p>
        </w:tc>
        <w:tc>
          <w:tcPr>
            <w:tcW w:w="2074" w:type="dxa"/>
          </w:tcPr>
          <w:p>
            <w:pPr>
              <w:ind w:firstLine="0" w:firstLineChars="0"/>
              <w:jc w:val="center"/>
            </w:pPr>
          </w:p>
        </w:tc>
        <w:tc>
          <w:tcPr>
            <w:tcW w:w="2074" w:type="dxa"/>
          </w:tcPr>
          <w:p>
            <w:pPr>
              <w:tabs>
                <w:tab w:val="right" w:pos="1858"/>
              </w:tabs>
              <w:ind w:firstLine="0" w:firstLineChars="0"/>
              <w:jc w:val="center"/>
            </w:pPr>
          </w:p>
        </w:tc>
        <w:tc>
          <w:tcPr>
            <w:tcW w:w="2074" w:type="dxa"/>
          </w:tcPr>
          <w:p>
            <w:pPr>
              <w:ind w:firstLine="0" w:firstLineChars="0"/>
              <w:jc w:val="cente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074" w:type="dxa"/>
            <w:shd w:val="clear" w:color="auto" w:fill="DEEAF6" w:themeFill="accent1" w:themeFillTint="33"/>
          </w:tcPr>
          <w:p>
            <w:pPr>
              <w:ind w:firstLine="0" w:firstLineChars="0"/>
              <w:jc w:val="center"/>
            </w:pPr>
          </w:p>
        </w:tc>
        <w:tc>
          <w:tcPr>
            <w:tcW w:w="2074" w:type="dxa"/>
            <w:shd w:val="clear" w:color="auto" w:fill="DEEAF6" w:themeFill="accent1" w:themeFillTint="33"/>
          </w:tcPr>
          <w:p>
            <w:pPr>
              <w:ind w:firstLine="0" w:firstLineChars="0"/>
              <w:jc w:val="center"/>
            </w:pPr>
          </w:p>
        </w:tc>
        <w:tc>
          <w:tcPr>
            <w:tcW w:w="2074" w:type="dxa"/>
            <w:shd w:val="clear" w:color="auto" w:fill="DEEAF6" w:themeFill="accent1" w:themeFillTint="33"/>
          </w:tcPr>
          <w:p>
            <w:pPr>
              <w:ind w:firstLine="0" w:firstLineChars="0"/>
              <w:jc w:val="center"/>
            </w:pPr>
          </w:p>
        </w:tc>
        <w:tc>
          <w:tcPr>
            <w:tcW w:w="2074" w:type="dxa"/>
            <w:shd w:val="clear" w:color="auto" w:fill="DEEAF6" w:themeFill="accent1" w:themeFillTint="33"/>
          </w:tcPr>
          <w:p>
            <w:pPr>
              <w:ind w:firstLine="0" w:firstLineChars="0"/>
              <w:jc w:val="center"/>
            </w:pPr>
          </w:p>
        </w:tc>
      </w:tr>
    </w:tbl>
    <w:p>
      <w:pPr>
        <w:pStyle w:val="4"/>
      </w:pPr>
      <w:r>
        <w:t>接线说明</w:t>
      </w:r>
    </w:p>
    <w:p>
      <w:pPr>
        <w:ind w:firstLine="480"/>
      </w:pPr>
      <w:r>
        <w:rPr>
          <w:rFonts w:hint="eastAsia"/>
        </w:rPr>
        <w:t>使用USB线连接pc跟YS-F4Pro</w:t>
      </w:r>
    </w:p>
    <w:p>
      <w:pPr>
        <w:keepNext/>
        <w:ind w:firstLine="0" w:firstLineChars="0"/>
      </w:pPr>
      <w:r>
        <w:drawing>
          <wp:inline distT="0" distB="0" distL="0" distR="0">
            <wp:extent cx="5274310" cy="3140710"/>
            <wp:effectExtent l="19050" t="19050" r="21590" b="215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140710"/>
                    </a:xfrm>
                    <a:prstGeom prst="rect">
                      <a:avLst/>
                    </a:prstGeom>
                    <a:ln w="19050">
                      <a:solidFill>
                        <a:schemeClr val="tx1"/>
                      </a:solidFill>
                    </a:ln>
                  </pic:spPr>
                </pic:pic>
              </a:graphicData>
            </a:graphic>
          </wp:inline>
        </w:drawing>
      </w:r>
    </w:p>
    <w:p>
      <w:pPr>
        <w:pStyle w:val="14"/>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t xml:space="preserve"> 接线</w:t>
      </w:r>
      <w:r>
        <w:rPr>
          <w:rFonts w:hint="eastAsia"/>
        </w:rPr>
        <w:t>实物</w:t>
      </w:r>
    </w:p>
    <w:p>
      <w:pPr>
        <w:pStyle w:val="14"/>
        <w:jc w:val="center"/>
        <w:rPr>
          <w:rFonts w:hint="eastAsia"/>
        </w:rPr>
      </w:pPr>
      <w:bookmarkStart w:id="0" w:name="_GoBack"/>
      <w:bookmarkEnd w:id="0"/>
    </w:p>
    <w:sectPr>
      <w:pgSz w:w="11906" w:h="16838"/>
      <w:pgMar w:top="1440" w:right="1800" w:bottom="1440" w:left="1800" w:header="680"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C68B1"/>
    <w:multiLevelType w:val="multilevel"/>
    <w:tmpl w:val="479C68B1"/>
    <w:lvl w:ilvl="0" w:tentative="0">
      <w:start w:val="1"/>
      <w:numFmt w:val="decimal"/>
      <w:pStyle w:val="59"/>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5AE3CE9"/>
    <w:multiLevelType w:val="multilevel"/>
    <w:tmpl w:val="55AE3CE9"/>
    <w:lvl w:ilvl="0" w:tentative="0">
      <w:start w:val="1"/>
      <w:numFmt w:val="chineseCountingThousand"/>
      <w:pStyle w:val="2"/>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EE66969"/>
    <w:multiLevelType w:val="multilevel"/>
    <w:tmpl w:val="5EE66969"/>
    <w:lvl w:ilvl="0" w:tentative="0">
      <w:start w:val="1"/>
      <w:numFmt w:val="decimal"/>
      <w:pStyle w:val="3"/>
      <w:lvlText w:val="第%1章 "/>
      <w:lvlJc w:val="left"/>
      <w:pPr>
        <w:tabs>
          <w:tab w:val="left" w:pos="0"/>
        </w:tabs>
        <w:ind w:left="0" w:firstLine="0"/>
      </w:pPr>
      <w:rPr>
        <w:rFonts w:hint="eastAsia"/>
      </w:rPr>
    </w:lvl>
    <w:lvl w:ilvl="1" w:tentative="0">
      <w:start w:val="1"/>
      <w:numFmt w:val="decimal"/>
      <w:pStyle w:val="4"/>
      <w:lvlText w:val="%1.%2 "/>
      <w:lvlJc w:val="left"/>
      <w:pPr>
        <w:tabs>
          <w:tab w:val="left" w:pos="0"/>
        </w:tabs>
        <w:ind w:left="0" w:firstLine="0"/>
      </w:pPr>
      <w:rPr>
        <w:rFonts w:hint="eastAsia"/>
      </w:rPr>
    </w:lvl>
    <w:lvl w:ilvl="2" w:tentative="0">
      <w:start w:val="1"/>
      <w:numFmt w:val="decimal"/>
      <w:pStyle w:val="5"/>
      <w:lvlText w:val="%1.%2.%3 "/>
      <w:lvlJc w:val="left"/>
      <w:pPr>
        <w:tabs>
          <w:tab w:val="left" w:pos="0"/>
        </w:tabs>
        <w:ind w:left="0" w:firstLine="0"/>
      </w:pPr>
      <w:rPr>
        <w:rFonts w:hint="default" w:cs="Times New Roman"/>
        <w:b w:val="0"/>
        <w:bCs w:val="0"/>
        <w:i w:val="0"/>
        <w:iCs w:val="0"/>
        <w:caps w:val="0"/>
        <w:smallCaps w:val="0"/>
        <w:strike w:val="0"/>
        <w:dstrike w:val="0"/>
        <w:color w:val="auto"/>
        <w:spacing w:val="0"/>
        <w:kern w:val="0"/>
        <w:position w:val="0"/>
        <w:u w:val="none"/>
      </w:rPr>
    </w:lvl>
    <w:lvl w:ilvl="3" w:tentative="0">
      <w:start w:val="1"/>
      <w:numFmt w:val="decimal"/>
      <w:pStyle w:val="6"/>
      <w:lvlText w:val="%4."/>
      <w:lvlJc w:val="left"/>
      <w:pPr>
        <w:tabs>
          <w:tab w:val="left" w:pos="0"/>
        </w:tabs>
        <w:ind w:left="0" w:firstLine="0"/>
      </w:pPr>
      <w:rPr>
        <w:rFonts w:hint="eastAsia"/>
      </w:rPr>
    </w:lvl>
    <w:lvl w:ilvl="4" w:tentative="0">
      <w:start w:val="1"/>
      <w:numFmt w:val="none"/>
      <w:pStyle w:val="7"/>
      <w:lvlText w:val="%5"/>
      <w:lvlJc w:val="left"/>
      <w:pPr>
        <w:tabs>
          <w:tab w:val="left" w:pos="0"/>
        </w:tabs>
        <w:ind w:left="0" w:firstLine="0"/>
      </w:pPr>
      <w:rPr>
        <w:rFonts w:hint="eastAsia"/>
      </w:rPr>
    </w:lvl>
    <w:lvl w:ilvl="5" w:tentative="0">
      <w:start w:val="1"/>
      <w:numFmt w:val="upperLetter"/>
      <w:lvlText w:val="%6."/>
      <w:lvlJc w:val="left"/>
      <w:pPr>
        <w:tabs>
          <w:tab w:val="left" w:pos="0"/>
        </w:tabs>
        <w:ind w:left="0" w:firstLine="0"/>
      </w:pPr>
      <w:rPr>
        <w:rFonts w:hint="eastAsia"/>
      </w:rPr>
    </w:lvl>
    <w:lvl w:ilvl="6" w:tentative="0">
      <w:start w:val="1"/>
      <w:numFmt w:val="upperRoman"/>
      <w:lvlText w:val="%7."/>
      <w:lvlJc w:val="left"/>
      <w:pPr>
        <w:tabs>
          <w:tab w:val="left" w:pos="0"/>
        </w:tabs>
        <w:ind w:left="0" w:firstLine="0"/>
      </w:pPr>
      <w:rPr>
        <w:rFonts w:hint="eastAsia"/>
      </w:rPr>
    </w:lvl>
    <w:lvl w:ilvl="7" w:tentative="0">
      <w:start w:val="1"/>
      <w:numFmt w:val="lowerLetter"/>
      <w:lvlText w:val="%8)"/>
      <w:lvlJc w:val="left"/>
      <w:pPr>
        <w:tabs>
          <w:tab w:val="left" w:pos="0"/>
        </w:tabs>
        <w:ind w:left="0" w:firstLine="0"/>
      </w:pPr>
      <w:rPr>
        <w:rFonts w:hint="eastAsia"/>
      </w:rPr>
    </w:lvl>
    <w:lvl w:ilvl="8" w:tentative="0">
      <w:start w:val="1"/>
      <w:numFmt w:val="lowerRoman"/>
      <w:lvlText w:val="%9."/>
      <w:lvlJc w:val="left"/>
      <w:pPr>
        <w:tabs>
          <w:tab w:val="left" w:pos="0"/>
        </w:tabs>
        <w:ind w:left="0" w:firstLine="0"/>
      </w:pPr>
      <w:rPr>
        <w:rFonts w:hint="eastAsia"/>
      </w:rPr>
    </w:lvl>
  </w:abstractNum>
  <w:abstractNum w:abstractNumId="3">
    <w:nsid w:val="603930D8"/>
    <w:multiLevelType w:val="multilevel"/>
    <w:tmpl w:val="603930D8"/>
    <w:lvl w:ilvl="0" w:tentative="0">
      <w:start w:val="1"/>
      <w:numFmt w:val="bullet"/>
      <w:pStyle w:val="60"/>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hideSpellingErrors/>
  <w:hideGrammaticalErrors/>
  <w:attachedTemplate r:id="rId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3"/>
    <w:rsid w:val="00000ABC"/>
    <w:rsid w:val="000076B5"/>
    <w:rsid w:val="00007FF3"/>
    <w:rsid w:val="000100F2"/>
    <w:rsid w:val="00016706"/>
    <w:rsid w:val="00016C40"/>
    <w:rsid w:val="00017F0B"/>
    <w:rsid w:val="00021273"/>
    <w:rsid w:val="00021548"/>
    <w:rsid w:val="00021D73"/>
    <w:rsid w:val="00025173"/>
    <w:rsid w:val="0002551B"/>
    <w:rsid w:val="0002557B"/>
    <w:rsid w:val="00025ABC"/>
    <w:rsid w:val="00025BE4"/>
    <w:rsid w:val="00027C4E"/>
    <w:rsid w:val="00030F3C"/>
    <w:rsid w:val="000324BD"/>
    <w:rsid w:val="00032D15"/>
    <w:rsid w:val="000335ED"/>
    <w:rsid w:val="000338B6"/>
    <w:rsid w:val="00033DBB"/>
    <w:rsid w:val="00033FA7"/>
    <w:rsid w:val="00033FDE"/>
    <w:rsid w:val="00036742"/>
    <w:rsid w:val="00036D8E"/>
    <w:rsid w:val="0004102C"/>
    <w:rsid w:val="00044C80"/>
    <w:rsid w:val="000465A8"/>
    <w:rsid w:val="0005198B"/>
    <w:rsid w:val="00052AEB"/>
    <w:rsid w:val="000532C8"/>
    <w:rsid w:val="00053337"/>
    <w:rsid w:val="00053485"/>
    <w:rsid w:val="000536CD"/>
    <w:rsid w:val="000602A5"/>
    <w:rsid w:val="000606B1"/>
    <w:rsid w:val="00061494"/>
    <w:rsid w:val="000629F8"/>
    <w:rsid w:val="0006304D"/>
    <w:rsid w:val="000651B0"/>
    <w:rsid w:val="00071FA8"/>
    <w:rsid w:val="00075088"/>
    <w:rsid w:val="00077A2E"/>
    <w:rsid w:val="00080A33"/>
    <w:rsid w:val="000839A7"/>
    <w:rsid w:val="00085CFD"/>
    <w:rsid w:val="00086EBA"/>
    <w:rsid w:val="00090ECE"/>
    <w:rsid w:val="000A2C57"/>
    <w:rsid w:val="000A2C89"/>
    <w:rsid w:val="000A2E78"/>
    <w:rsid w:val="000A40DC"/>
    <w:rsid w:val="000A717B"/>
    <w:rsid w:val="000A7DE4"/>
    <w:rsid w:val="000B1EAD"/>
    <w:rsid w:val="000B4ECF"/>
    <w:rsid w:val="000B52EA"/>
    <w:rsid w:val="000B5395"/>
    <w:rsid w:val="000B717E"/>
    <w:rsid w:val="000C0F19"/>
    <w:rsid w:val="000C74A1"/>
    <w:rsid w:val="000D1137"/>
    <w:rsid w:val="000D48BB"/>
    <w:rsid w:val="000D71A5"/>
    <w:rsid w:val="000D776E"/>
    <w:rsid w:val="000E063C"/>
    <w:rsid w:val="000E1ECB"/>
    <w:rsid w:val="000E2E38"/>
    <w:rsid w:val="000E4EF1"/>
    <w:rsid w:val="000E64B2"/>
    <w:rsid w:val="000F2ED3"/>
    <w:rsid w:val="000F3E55"/>
    <w:rsid w:val="000F3E8F"/>
    <w:rsid w:val="000F3ED1"/>
    <w:rsid w:val="000F5673"/>
    <w:rsid w:val="00102F54"/>
    <w:rsid w:val="00103716"/>
    <w:rsid w:val="001046FF"/>
    <w:rsid w:val="00104944"/>
    <w:rsid w:val="001049B7"/>
    <w:rsid w:val="001078A7"/>
    <w:rsid w:val="001078D2"/>
    <w:rsid w:val="00110343"/>
    <w:rsid w:val="00111BF5"/>
    <w:rsid w:val="00117602"/>
    <w:rsid w:val="00117CFB"/>
    <w:rsid w:val="001216E7"/>
    <w:rsid w:val="0012304D"/>
    <w:rsid w:val="0012364D"/>
    <w:rsid w:val="0012435E"/>
    <w:rsid w:val="00127A82"/>
    <w:rsid w:val="0013269F"/>
    <w:rsid w:val="00132C9F"/>
    <w:rsid w:val="00134C52"/>
    <w:rsid w:val="00137709"/>
    <w:rsid w:val="001407DE"/>
    <w:rsid w:val="00141F1B"/>
    <w:rsid w:val="00142771"/>
    <w:rsid w:val="00146669"/>
    <w:rsid w:val="00147F91"/>
    <w:rsid w:val="001525BB"/>
    <w:rsid w:val="00154292"/>
    <w:rsid w:val="001553B5"/>
    <w:rsid w:val="0015573E"/>
    <w:rsid w:val="00156508"/>
    <w:rsid w:val="00160200"/>
    <w:rsid w:val="00160AF9"/>
    <w:rsid w:val="00161A3B"/>
    <w:rsid w:val="00162FB4"/>
    <w:rsid w:val="00163EC0"/>
    <w:rsid w:val="00164386"/>
    <w:rsid w:val="00164D75"/>
    <w:rsid w:val="00164DDB"/>
    <w:rsid w:val="00170442"/>
    <w:rsid w:val="0017061C"/>
    <w:rsid w:val="00171069"/>
    <w:rsid w:val="00171B42"/>
    <w:rsid w:val="00172A75"/>
    <w:rsid w:val="00173905"/>
    <w:rsid w:val="001745F9"/>
    <w:rsid w:val="0017464B"/>
    <w:rsid w:val="00175332"/>
    <w:rsid w:val="00180C50"/>
    <w:rsid w:val="00184A4C"/>
    <w:rsid w:val="00187DE8"/>
    <w:rsid w:val="00190064"/>
    <w:rsid w:val="00190D9C"/>
    <w:rsid w:val="00192C54"/>
    <w:rsid w:val="00192FA3"/>
    <w:rsid w:val="00193E11"/>
    <w:rsid w:val="00193FA2"/>
    <w:rsid w:val="0019444A"/>
    <w:rsid w:val="001947CD"/>
    <w:rsid w:val="00195278"/>
    <w:rsid w:val="00196A1C"/>
    <w:rsid w:val="001A01FD"/>
    <w:rsid w:val="001A073E"/>
    <w:rsid w:val="001A07D2"/>
    <w:rsid w:val="001A09A0"/>
    <w:rsid w:val="001A516F"/>
    <w:rsid w:val="001A5C4C"/>
    <w:rsid w:val="001A6108"/>
    <w:rsid w:val="001A6FCE"/>
    <w:rsid w:val="001A73A9"/>
    <w:rsid w:val="001B0147"/>
    <w:rsid w:val="001B254A"/>
    <w:rsid w:val="001B3FA7"/>
    <w:rsid w:val="001B5724"/>
    <w:rsid w:val="001B5D8C"/>
    <w:rsid w:val="001C005A"/>
    <w:rsid w:val="001C3A27"/>
    <w:rsid w:val="001C4C90"/>
    <w:rsid w:val="001C545F"/>
    <w:rsid w:val="001C63FA"/>
    <w:rsid w:val="001C6823"/>
    <w:rsid w:val="001C6DDD"/>
    <w:rsid w:val="001C75C3"/>
    <w:rsid w:val="001C77CD"/>
    <w:rsid w:val="001D0C55"/>
    <w:rsid w:val="001D19C1"/>
    <w:rsid w:val="001D4203"/>
    <w:rsid w:val="001D5AE2"/>
    <w:rsid w:val="001D7540"/>
    <w:rsid w:val="001D76A4"/>
    <w:rsid w:val="001E0C33"/>
    <w:rsid w:val="001E176A"/>
    <w:rsid w:val="001E5C02"/>
    <w:rsid w:val="001E6F9C"/>
    <w:rsid w:val="001E7D10"/>
    <w:rsid w:val="001F0405"/>
    <w:rsid w:val="001F07A1"/>
    <w:rsid w:val="001F16CF"/>
    <w:rsid w:val="001F26F0"/>
    <w:rsid w:val="001F5682"/>
    <w:rsid w:val="001F6BB3"/>
    <w:rsid w:val="002002FF"/>
    <w:rsid w:val="0020074C"/>
    <w:rsid w:val="00204314"/>
    <w:rsid w:val="00204E6E"/>
    <w:rsid w:val="00207136"/>
    <w:rsid w:val="002071B7"/>
    <w:rsid w:val="00215F1F"/>
    <w:rsid w:val="00217DD9"/>
    <w:rsid w:val="00220161"/>
    <w:rsid w:val="002221D9"/>
    <w:rsid w:val="0022284A"/>
    <w:rsid w:val="002252C8"/>
    <w:rsid w:val="0022594E"/>
    <w:rsid w:val="00225A27"/>
    <w:rsid w:val="00225DF2"/>
    <w:rsid w:val="002264A0"/>
    <w:rsid w:val="00226991"/>
    <w:rsid w:val="002276F6"/>
    <w:rsid w:val="00233475"/>
    <w:rsid w:val="002339F7"/>
    <w:rsid w:val="002362C2"/>
    <w:rsid w:val="00236710"/>
    <w:rsid w:val="002367F4"/>
    <w:rsid w:val="002428F6"/>
    <w:rsid w:val="0024298F"/>
    <w:rsid w:val="002431F8"/>
    <w:rsid w:val="002431FC"/>
    <w:rsid w:val="00246886"/>
    <w:rsid w:val="00250BC6"/>
    <w:rsid w:val="00252565"/>
    <w:rsid w:val="00253734"/>
    <w:rsid w:val="002550D2"/>
    <w:rsid w:val="002550E0"/>
    <w:rsid w:val="002556AA"/>
    <w:rsid w:val="00256B31"/>
    <w:rsid w:val="00260BD1"/>
    <w:rsid w:val="00262A89"/>
    <w:rsid w:val="002634F4"/>
    <w:rsid w:val="002644BD"/>
    <w:rsid w:val="0026511F"/>
    <w:rsid w:val="0026600F"/>
    <w:rsid w:val="0026643F"/>
    <w:rsid w:val="00266809"/>
    <w:rsid w:val="00270245"/>
    <w:rsid w:val="002706E8"/>
    <w:rsid w:val="002709B0"/>
    <w:rsid w:val="00271A72"/>
    <w:rsid w:val="002725D9"/>
    <w:rsid w:val="00273E0E"/>
    <w:rsid w:val="002742B0"/>
    <w:rsid w:val="00281B4B"/>
    <w:rsid w:val="00283225"/>
    <w:rsid w:val="00283890"/>
    <w:rsid w:val="00286F3D"/>
    <w:rsid w:val="002949D5"/>
    <w:rsid w:val="00295CA9"/>
    <w:rsid w:val="0029600F"/>
    <w:rsid w:val="00296352"/>
    <w:rsid w:val="00296CFA"/>
    <w:rsid w:val="002978F0"/>
    <w:rsid w:val="002A27DA"/>
    <w:rsid w:val="002A308E"/>
    <w:rsid w:val="002A363D"/>
    <w:rsid w:val="002A7B3E"/>
    <w:rsid w:val="002B05C1"/>
    <w:rsid w:val="002B7728"/>
    <w:rsid w:val="002C2317"/>
    <w:rsid w:val="002C52BD"/>
    <w:rsid w:val="002C5C19"/>
    <w:rsid w:val="002C6ED0"/>
    <w:rsid w:val="002D019E"/>
    <w:rsid w:val="002D2FC0"/>
    <w:rsid w:val="002D4A1E"/>
    <w:rsid w:val="002D4A32"/>
    <w:rsid w:val="002E0C9B"/>
    <w:rsid w:val="002E1D32"/>
    <w:rsid w:val="002E5494"/>
    <w:rsid w:val="002E54FB"/>
    <w:rsid w:val="002E5C5E"/>
    <w:rsid w:val="002E65E4"/>
    <w:rsid w:val="002F1711"/>
    <w:rsid w:val="002F3CF9"/>
    <w:rsid w:val="002F4979"/>
    <w:rsid w:val="002F745B"/>
    <w:rsid w:val="002F7F38"/>
    <w:rsid w:val="00300CAB"/>
    <w:rsid w:val="0030139E"/>
    <w:rsid w:val="0030334A"/>
    <w:rsid w:val="00306FE1"/>
    <w:rsid w:val="0030773D"/>
    <w:rsid w:val="00307E1C"/>
    <w:rsid w:val="00310ED2"/>
    <w:rsid w:val="003111A0"/>
    <w:rsid w:val="00313CD3"/>
    <w:rsid w:val="0031567F"/>
    <w:rsid w:val="00316F96"/>
    <w:rsid w:val="00324084"/>
    <w:rsid w:val="00324561"/>
    <w:rsid w:val="00324796"/>
    <w:rsid w:val="00325769"/>
    <w:rsid w:val="00330184"/>
    <w:rsid w:val="0034029C"/>
    <w:rsid w:val="00342B20"/>
    <w:rsid w:val="00346889"/>
    <w:rsid w:val="0034737E"/>
    <w:rsid w:val="00351445"/>
    <w:rsid w:val="003523C0"/>
    <w:rsid w:val="003529BA"/>
    <w:rsid w:val="003539BF"/>
    <w:rsid w:val="003543BC"/>
    <w:rsid w:val="00354416"/>
    <w:rsid w:val="00356AFB"/>
    <w:rsid w:val="00356F02"/>
    <w:rsid w:val="00357631"/>
    <w:rsid w:val="003641D4"/>
    <w:rsid w:val="00365427"/>
    <w:rsid w:val="00367146"/>
    <w:rsid w:val="003719C8"/>
    <w:rsid w:val="00372CCD"/>
    <w:rsid w:val="00376BCC"/>
    <w:rsid w:val="00380AF0"/>
    <w:rsid w:val="00381490"/>
    <w:rsid w:val="00384EBD"/>
    <w:rsid w:val="00386FB0"/>
    <w:rsid w:val="003874BB"/>
    <w:rsid w:val="003907B5"/>
    <w:rsid w:val="003937E8"/>
    <w:rsid w:val="00394A4F"/>
    <w:rsid w:val="003960F8"/>
    <w:rsid w:val="003979E8"/>
    <w:rsid w:val="003A213A"/>
    <w:rsid w:val="003A3F9C"/>
    <w:rsid w:val="003A522F"/>
    <w:rsid w:val="003A5D4E"/>
    <w:rsid w:val="003A6FD2"/>
    <w:rsid w:val="003B016A"/>
    <w:rsid w:val="003B262A"/>
    <w:rsid w:val="003B3F67"/>
    <w:rsid w:val="003B68A5"/>
    <w:rsid w:val="003C0377"/>
    <w:rsid w:val="003C2706"/>
    <w:rsid w:val="003C34D7"/>
    <w:rsid w:val="003C3E09"/>
    <w:rsid w:val="003C4E09"/>
    <w:rsid w:val="003C53ED"/>
    <w:rsid w:val="003C62F6"/>
    <w:rsid w:val="003D0AAA"/>
    <w:rsid w:val="003D2371"/>
    <w:rsid w:val="003D4E5B"/>
    <w:rsid w:val="003D5620"/>
    <w:rsid w:val="003D6A5F"/>
    <w:rsid w:val="003D6DD4"/>
    <w:rsid w:val="003D7D9D"/>
    <w:rsid w:val="003E0C11"/>
    <w:rsid w:val="003E18BC"/>
    <w:rsid w:val="003E2100"/>
    <w:rsid w:val="003E28FF"/>
    <w:rsid w:val="003E5DF7"/>
    <w:rsid w:val="003E68A6"/>
    <w:rsid w:val="003E7ACF"/>
    <w:rsid w:val="003F0A88"/>
    <w:rsid w:val="003F2264"/>
    <w:rsid w:val="003F31A4"/>
    <w:rsid w:val="003F61F1"/>
    <w:rsid w:val="00402D36"/>
    <w:rsid w:val="00402F3F"/>
    <w:rsid w:val="00403C78"/>
    <w:rsid w:val="00405008"/>
    <w:rsid w:val="0040620E"/>
    <w:rsid w:val="004118A2"/>
    <w:rsid w:val="004121BA"/>
    <w:rsid w:val="00415C8C"/>
    <w:rsid w:val="0041609E"/>
    <w:rsid w:val="004178BC"/>
    <w:rsid w:val="00421604"/>
    <w:rsid w:val="00421D31"/>
    <w:rsid w:val="00423B8B"/>
    <w:rsid w:val="00423FF9"/>
    <w:rsid w:val="00426D95"/>
    <w:rsid w:val="00430F04"/>
    <w:rsid w:val="004334FC"/>
    <w:rsid w:val="00433623"/>
    <w:rsid w:val="004342A8"/>
    <w:rsid w:val="004361F4"/>
    <w:rsid w:val="00436FE9"/>
    <w:rsid w:val="00437119"/>
    <w:rsid w:val="00443BF1"/>
    <w:rsid w:val="00445BC4"/>
    <w:rsid w:val="00446FFC"/>
    <w:rsid w:val="004566C3"/>
    <w:rsid w:val="00457540"/>
    <w:rsid w:val="00461124"/>
    <w:rsid w:val="004623D0"/>
    <w:rsid w:val="0046395A"/>
    <w:rsid w:val="004644BB"/>
    <w:rsid w:val="00465D79"/>
    <w:rsid w:val="00466128"/>
    <w:rsid w:val="00467860"/>
    <w:rsid w:val="004709C6"/>
    <w:rsid w:val="00470B80"/>
    <w:rsid w:val="004746E3"/>
    <w:rsid w:val="004748A3"/>
    <w:rsid w:val="00474EA8"/>
    <w:rsid w:val="00476419"/>
    <w:rsid w:val="004766E7"/>
    <w:rsid w:val="00477350"/>
    <w:rsid w:val="00477E6D"/>
    <w:rsid w:val="0048179C"/>
    <w:rsid w:val="00483CE2"/>
    <w:rsid w:val="00485018"/>
    <w:rsid w:val="00487287"/>
    <w:rsid w:val="00487457"/>
    <w:rsid w:val="00487D1E"/>
    <w:rsid w:val="00494F7B"/>
    <w:rsid w:val="00497353"/>
    <w:rsid w:val="004976AB"/>
    <w:rsid w:val="004A0697"/>
    <w:rsid w:val="004A2CAA"/>
    <w:rsid w:val="004A3C13"/>
    <w:rsid w:val="004A79CE"/>
    <w:rsid w:val="004A7E49"/>
    <w:rsid w:val="004B04DD"/>
    <w:rsid w:val="004B163E"/>
    <w:rsid w:val="004B4E0F"/>
    <w:rsid w:val="004B4F6E"/>
    <w:rsid w:val="004C0496"/>
    <w:rsid w:val="004C2653"/>
    <w:rsid w:val="004C3348"/>
    <w:rsid w:val="004C37BC"/>
    <w:rsid w:val="004D0707"/>
    <w:rsid w:val="004D097D"/>
    <w:rsid w:val="004D0EF2"/>
    <w:rsid w:val="004D2738"/>
    <w:rsid w:val="004D56D5"/>
    <w:rsid w:val="004E1E20"/>
    <w:rsid w:val="004E4395"/>
    <w:rsid w:val="004E46EC"/>
    <w:rsid w:val="004E4FFD"/>
    <w:rsid w:val="004F232F"/>
    <w:rsid w:val="004F396F"/>
    <w:rsid w:val="004F3A87"/>
    <w:rsid w:val="004F3B1A"/>
    <w:rsid w:val="00501185"/>
    <w:rsid w:val="0050306C"/>
    <w:rsid w:val="0050464C"/>
    <w:rsid w:val="005054BB"/>
    <w:rsid w:val="00510188"/>
    <w:rsid w:val="005105E4"/>
    <w:rsid w:val="00511B28"/>
    <w:rsid w:val="00511C29"/>
    <w:rsid w:val="00512184"/>
    <w:rsid w:val="0051565F"/>
    <w:rsid w:val="00517577"/>
    <w:rsid w:val="00520B0B"/>
    <w:rsid w:val="00522FCD"/>
    <w:rsid w:val="00523074"/>
    <w:rsid w:val="0052347E"/>
    <w:rsid w:val="00525A0A"/>
    <w:rsid w:val="005307A4"/>
    <w:rsid w:val="00530F6D"/>
    <w:rsid w:val="005314B2"/>
    <w:rsid w:val="00531804"/>
    <w:rsid w:val="00531B2D"/>
    <w:rsid w:val="005321B2"/>
    <w:rsid w:val="00534416"/>
    <w:rsid w:val="00534C0E"/>
    <w:rsid w:val="00535493"/>
    <w:rsid w:val="005354E2"/>
    <w:rsid w:val="0054582F"/>
    <w:rsid w:val="005467AC"/>
    <w:rsid w:val="0054703E"/>
    <w:rsid w:val="0054721C"/>
    <w:rsid w:val="005513AA"/>
    <w:rsid w:val="00551C10"/>
    <w:rsid w:val="00553BD3"/>
    <w:rsid w:val="00555A8B"/>
    <w:rsid w:val="005561A3"/>
    <w:rsid w:val="00560245"/>
    <w:rsid w:val="005602CF"/>
    <w:rsid w:val="005633CF"/>
    <w:rsid w:val="00563A0E"/>
    <w:rsid w:val="00564000"/>
    <w:rsid w:val="00565D0B"/>
    <w:rsid w:val="005674B9"/>
    <w:rsid w:val="005675CD"/>
    <w:rsid w:val="005679CA"/>
    <w:rsid w:val="005714DD"/>
    <w:rsid w:val="00573503"/>
    <w:rsid w:val="005749AF"/>
    <w:rsid w:val="00581A1C"/>
    <w:rsid w:val="00584FB9"/>
    <w:rsid w:val="005860D3"/>
    <w:rsid w:val="00591668"/>
    <w:rsid w:val="00592B48"/>
    <w:rsid w:val="00594492"/>
    <w:rsid w:val="00595DDA"/>
    <w:rsid w:val="0059617E"/>
    <w:rsid w:val="005962EA"/>
    <w:rsid w:val="00597728"/>
    <w:rsid w:val="005A1EF2"/>
    <w:rsid w:val="005A3274"/>
    <w:rsid w:val="005A7A6F"/>
    <w:rsid w:val="005B10FD"/>
    <w:rsid w:val="005B14B7"/>
    <w:rsid w:val="005B3627"/>
    <w:rsid w:val="005B4AEC"/>
    <w:rsid w:val="005B4B10"/>
    <w:rsid w:val="005B4CAA"/>
    <w:rsid w:val="005B58AD"/>
    <w:rsid w:val="005B6196"/>
    <w:rsid w:val="005B70C2"/>
    <w:rsid w:val="005C25D9"/>
    <w:rsid w:val="005C3885"/>
    <w:rsid w:val="005C47E7"/>
    <w:rsid w:val="005C680C"/>
    <w:rsid w:val="005C7F4C"/>
    <w:rsid w:val="005D1473"/>
    <w:rsid w:val="005D3237"/>
    <w:rsid w:val="005D493B"/>
    <w:rsid w:val="005D4AB9"/>
    <w:rsid w:val="005E073B"/>
    <w:rsid w:val="005E4379"/>
    <w:rsid w:val="005E4A16"/>
    <w:rsid w:val="005E6407"/>
    <w:rsid w:val="005E6C01"/>
    <w:rsid w:val="005E6C1F"/>
    <w:rsid w:val="005E72BE"/>
    <w:rsid w:val="005E7308"/>
    <w:rsid w:val="005E779F"/>
    <w:rsid w:val="005F127F"/>
    <w:rsid w:val="005F570D"/>
    <w:rsid w:val="005F6D46"/>
    <w:rsid w:val="00600021"/>
    <w:rsid w:val="00601825"/>
    <w:rsid w:val="006028D4"/>
    <w:rsid w:val="006033D0"/>
    <w:rsid w:val="0060384D"/>
    <w:rsid w:val="00604B30"/>
    <w:rsid w:val="00604F95"/>
    <w:rsid w:val="006115AE"/>
    <w:rsid w:val="00615751"/>
    <w:rsid w:val="0061582E"/>
    <w:rsid w:val="00616481"/>
    <w:rsid w:val="00616636"/>
    <w:rsid w:val="0061685E"/>
    <w:rsid w:val="00617CD7"/>
    <w:rsid w:val="00621AE3"/>
    <w:rsid w:val="0062226A"/>
    <w:rsid w:val="006238D6"/>
    <w:rsid w:val="00624590"/>
    <w:rsid w:val="0062548F"/>
    <w:rsid w:val="006254EF"/>
    <w:rsid w:val="00627150"/>
    <w:rsid w:val="00633692"/>
    <w:rsid w:val="00636D14"/>
    <w:rsid w:val="00637139"/>
    <w:rsid w:val="00637696"/>
    <w:rsid w:val="00640E47"/>
    <w:rsid w:val="00643D44"/>
    <w:rsid w:val="0064580F"/>
    <w:rsid w:val="006458A0"/>
    <w:rsid w:val="0065014E"/>
    <w:rsid w:val="00653BCC"/>
    <w:rsid w:val="00654B1F"/>
    <w:rsid w:val="00654B62"/>
    <w:rsid w:val="00654EDC"/>
    <w:rsid w:val="00656149"/>
    <w:rsid w:val="00656A0D"/>
    <w:rsid w:val="00657872"/>
    <w:rsid w:val="00657EFF"/>
    <w:rsid w:val="00660812"/>
    <w:rsid w:val="0066153B"/>
    <w:rsid w:val="0066209F"/>
    <w:rsid w:val="00664AB1"/>
    <w:rsid w:val="00665ECD"/>
    <w:rsid w:val="006666F9"/>
    <w:rsid w:val="00673407"/>
    <w:rsid w:val="00673FC0"/>
    <w:rsid w:val="006754FF"/>
    <w:rsid w:val="00676902"/>
    <w:rsid w:val="00677FEC"/>
    <w:rsid w:val="00681A47"/>
    <w:rsid w:val="00684385"/>
    <w:rsid w:val="00684F5D"/>
    <w:rsid w:val="006859DF"/>
    <w:rsid w:val="00691B7E"/>
    <w:rsid w:val="00692330"/>
    <w:rsid w:val="00695D3F"/>
    <w:rsid w:val="006970CF"/>
    <w:rsid w:val="006A0D2A"/>
    <w:rsid w:val="006A107C"/>
    <w:rsid w:val="006A22A0"/>
    <w:rsid w:val="006A2F23"/>
    <w:rsid w:val="006A3E5C"/>
    <w:rsid w:val="006A3EA3"/>
    <w:rsid w:val="006A44EC"/>
    <w:rsid w:val="006A4549"/>
    <w:rsid w:val="006A577B"/>
    <w:rsid w:val="006B03BF"/>
    <w:rsid w:val="006B1DA9"/>
    <w:rsid w:val="006B3656"/>
    <w:rsid w:val="006B38C8"/>
    <w:rsid w:val="006C06A2"/>
    <w:rsid w:val="006C1B1E"/>
    <w:rsid w:val="006C2252"/>
    <w:rsid w:val="006C2BF0"/>
    <w:rsid w:val="006C33B3"/>
    <w:rsid w:val="006C4639"/>
    <w:rsid w:val="006C5978"/>
    <w:rsid w:val="006C6ED8"/>
    <w:rsid w:val="006C7411"/>
    <w:rsid w:val="006D0F87"/>
    <w:rsid w:val="006D120A"/>
    <w:rsid w:val="006D1D9E"/>
    <w:rsid w:val="006D2666"/>
    <w:rsid w:val="006D3E35"/>
    <w:rsid w:val="006D41C1"/>
    <w:rsid w:val="006D73BB"/>
    <w:rsid w:val="006E0F4A"/>
    <w:rsid w:val="006E11A2"/>
    <w:rsid w:val="006E273C"/>
    <w:rsid w:val="006E4217"/>
    <w:rsid w:val="006E465B"/>
    <w:rsid w:val="006E4FF9"/>
    <w:rsid w:val="006E5A43"/>
    <w:rsid w:val="006E5BAD"/>
    <w:rsid w:val="006E6504"/>
    <w:rsid w:val="006E6F85"/>
    <w:rsid w:val="006E74B3"/>
    <w:rsid w:val="006E7766"/>
    <w:rsid w:val="006F12A8"/>
    <w:rsid w:val="006F19C4"/>
    <w:rsid w:val="006F5097"/>
    <w:rsid w:val="006F5FBB"/>
    <w:rsid w:val="006F61ED"/>
    <w:rsid w:val="006F67BA"/>
    <w:rsid w:val="00700836"/>
    <w:rsid w:val="00701190"/>
    <w:rsid w:val="007016FF"/>
    <w:rsid w:val="00702B5D"/>
    <w:rsid w:val="00703FBB"/>
    <w:rsid w:val="007068AD"/>
    <w:rsid w:val="00710C32"/>
    <w:rsid w:val="00710DD8"/>
    <w:rsid w:val="00710F1B"/>
    <w:rsid w:val="0071323E"/>
    <w:rsid w:val="0071639B"/>
    <w:rsid w:val="00717322"/>
    <w:rsid w:val="007215D7"/>
    <w:rsid w:val="00723994"/>
    <w:rsid w:val="00725A6E"/>
    <w:rsid w:val="00725B5E"/>
    <w:rsid w:val="00731790"/>
    <w:rsid w:val="00731D4F"/>
    <w:rsid w:val="007351EB"/>
    <w:rsid w:val="00735FED"/>
    <w:rsid w:val="00737D0F"/>
    <w:rsid w:val="00737D10"/>
    <w:rsid w:val="00737D9F"/>
    <w:rsid w:val="00744BCC"/>
    <w:rsid w:val="007460E3"/>
    <w:rsid w:val="00753721"/>
    <w:rsid w:val="007609B2"/>
    <w:rsid w:val="00760E30"/>
    <w:rsid w:val="00760F66"/>
    <w:rsid w:val="007635C7"/>
    <w:rsid w:val="007644F9"/>
    <w:rsid w:val="00764D0F"/>
    <w:rsid w:val="00765E8D"/>
    <w:rsid w:val="0076781A"/>
    <w:rsid w:val="007708C1"/>
    <w:rsid w:val="007715EB"/>
    <w:rsid w:val="00771972"/>
    <w:rsid w:val="00771C6B"/>
    <w:rsid w:val="007752E5"/>
    <w:rsid w:val="00776CC7"/>
    <w:rsid w:val="00777A24"/>
    <w:rsid w:val="00777E46"/>
    <w:rsid w:val="0078096F"/>
    <w:rsid w:val="00781956"/>
    <w:rsid w:val="007821AE"/>
    <w:rsid w:val="00784698"/>
    <w:rsid w:val="007941B4"/>
    <w:rsid w:val="00796A31"/>
    <w:rsid w:val="00797B33"/>
    <w:rsid w:val="007A4C46"/>
    <w:rsid w:val="007A501D"/>
    <w:rsid w:val="007A5E44"/>
    <w:rsid w:val="007A7E1F"/>
    <w:rsid w:val="007B1907"/>
    <w:rsid w:val="007B29AF"/>
    <w:rsid w:val="007B4651"/>
    <w:rsid w:val="007B493E"/>
    <w:rsid w:val="007B4B61"/>
    <w:rsid w:val="007B6AAC"/>
    <w:rsid w:val="007C1796"/>
    <w:rsid w:val="007C4A56"/>
    <w:rsid w:val="007C720E"/>
    <w:rsid w:val="007C75EC"/>
    <w:rsid w:val="007D131D"/>
    <w:rsid w:val="007D3E44"/>
    <w:rsid w:val="007D42E2"/>
    <w:rsid w:val="007D65DD"/>
    <w:rsid w:val="007E2230"/>
    <w:rsid w:val="007E2A97"/>
    <w:rsid w:val="007F0514"/>
    <w:rsid w:val="007F0AA7"/>
    <w:rsid w:val="007F0EAE"/>
    <w:rsid w:val="007F1792"/>
    <w:rsid w:val="007F1C9C"/>
    <w:rsid w:val="007F3095"/>
    <w:rsid w:val="007F51EA"/>
    <w:rsid w:val="007F558F"/>
    <w:rsid w:val="007F59B7"/>
    <w:rsid w:val="007F7356"/>
    <w:rsid w:val="007F74DA"/>
    <w:rsid w:val="007F76A1"/>
    <w:rsid w:val="00800DB7"/>
    <w:rsid w:val="00802ACE"/>
    <w:rsid w:val="008030C2"/>
    <w:rsid w:val="0080315C"/>
    <w:rsid w:val="0080768A"/>
    <w:rsid w:val="00807FA0"/>
    <w:rsid w:val="008107BA"/>
    <w:rsid w:val="00812B59"/>
    <w:rsid w:val="0081534E"/>
    <w:rsid w:val="00820A23"/>
    <w:rsid w:val="008251D1"/>
    <w:rsid w:val="00825A61"/>
    <w:rsid w:val="00825F82"/>
    <w:rsid w:val="00826D69"/>
    <w:rsid w:val="008270D9"/>
    <w:rsid w:val="00827CB6"/>
    <w:rsid w:val="0083335C"/>
    <w:rsid w:val="00834E86"/>
    <w:rsid w:val="008362C9"/>
    <w:rsid w:val="008402B6"/>
    <w:rsid w:val="00840C25"/>
    <w:rsid w:val="00841076"/>
    <w:rsid w:val="00841923"/>
    <w:rsid w:val="00842733"/>
    <w:rsid w:val="0084489F"/>
    <w:rsid w:val="0084603B"/>
    <w:rsid w:val="0084610A"/>
    <w:rsid w:val="00846360"/>
    <w:rsid w:val="00847664"/>
    <w:rsid w:val="008540C6"/>
    <w:rsid w:val="0085730B"/>
    <w:rsid w:val="0086195D"/>
    <w:rsid w:val="00861D52"/>
    <w:rsid w:val="00862458"/>
    <w:rsid w:val="008642C2"/>
    <w:rsid w:val="00870330"/>
    <w:rsid w:val="008706E0"/>
    <w:rsid w:val="00870767"/>
    <w:rsid w:val="0087088B"/>
    <w:rsid w:val="00871928"/>
    <w:rsid w:val="008738AC"/>
    <w:rsid w:val="00873E64"/>
    <w:rsid w:val="008772DD"/>
    <w:rsid w:val="00877D85"/>
    <w:rsid w:val="00880141"/>
    <w:rsid w:val="008818C8"/>
    <w:rsid w:val="00882294"/>
    <w:rsid w:val="0088253B"/>
    <w:rsid w:val="00882DA0"/>
    <w:rsid w:val="00883CE4"/>
    <w:rsid w:val="00884FE3"/>
    <w:rsid w:val="00892E39"/>
    <w:rsid w:val="00897962"/>
    <w:rsid w:val="00897A75"/>
    <w:rsid w:val="008A0A8F"/>
    <w:rsid w:val="008A24E3"/>
    <w:rsid w:val="008A518B"/>
    <w:rsid w:val="008A7427"/>
    <w:rsid w:val="008A74D2"/>
    <w:rsid w:val="008A7611"/>
    <w:rsid w:val="008B1583"/>
    <w:rsid w:val="008B1639"/>
    <w:rsid w:val="008B2261"/>
    <w:rsid w:val="008B430F"/>
    <w:rsid w:val="008B6252"/>
    <w:rsid w:val="008C1A37"/>
    <w:rsid w:val="008C41FB"/>
    <w:rsid w:val="008C7448"/>
    <w:rsid w:val="008D12C4"/>
    <w:rsid w:val="008D2E34"/>
    <w:rsid w:val="008D58EA"/>
    <w:rsid w:val="008D6689"/>
    <w:rsid w:val="008D71AF"/>
    <w:rsid w:val="008D766D"/>
    <w:rsid w:val="008D7B24"/>
    <w:rsid w:val="008E05A9"/>
    <w:rsid w:val="008E1023"/>
    <w:rsid w:val="008E12B6"/>
    <w:rsid w:val="008E205B"/>
    <w:rsid w:val="008E38AD"/>
    <w:rsid w:val="008E38B2"/>
    <w:rsid w:val="008F08BE"/>
    <w:rsid w:val="008F2009"/>
    <w:rsid w:val="008F3B89"/>
    <w:rsid w:val="008F559E"/>
    <w:rsid w:val="00900606"/>
    <w:rsid w:val="00901238"/>
    <w:rsid w:val="00901D34"/>
    <w:rsid w:val="00904454"/>
    <w:rsid w:val="00904D5D"/>
    <w:rsid w:val="00904F7A"/>
    <w:rsid w:val="00905C34"/>
    <w:rsid w:val="00907E1D"/>
    <w:rsid w:val="00910A2D"/>
    <w:rsid w:val="00911770"/>
    <w:rsid w:val="00913C8D"/>
    <w:rsid w:val="00914AC3"/>
    <w:rsid w:val="0091651E"/>
    <w:rsid w:val="009166A4"/>
    <w:rsid w:val="0091703C"/>
    <w:rsid w:val="00917108"/>
    <w:rsid w:val="0091785C"/>
    <w:rsid w:val="00917B1E"/>
    <w:rsid w:val="00920150"/>
    <w:rsid w:val="0092088B"/>
    <w:rsid w:val="009233BD"/>
    <w:rsid w:val="0092432F"/>
    <w:rsid w:val="00924584"/>
    <w:rsid w:val="00924AC2"/>
    <w:rsid w:val="00925218"/>
    <w:rsid w:val="009254B2"/>
    <w:rsid w:val="00927358"/>
    <w:rsid w:val="009309CF"/>
    <w:rsid w:val="00931A6F"/>
    <w:rsid w:val="00931FA8"/>
    <w:rsid w:val="00932AEE"/>
    <w:rsid w:val="00933120"/>
    <w:rsid w:val="009367C9"/>
    <w:rsid w:val="00936FBE"/>
    <w:rsid w:val="00937707"/>
    <w:rsid w:val="00940A1E"/>
    <w:rsid w:val="00945CEE"/>
    <w:rsid w:val="009500FE"/>
    <w:rsid w:val="0095084E"/>
    <w:rsid w:val="00950C82"/>
    <w:rsid w:val="009511EB"/>
    <w:rsid w:val="00954429"/>
    <w:rsid w:val="009557CC"/>
    <w:rsid w:val="00956640"/>
    <w:rsid w:val="00956B9C"/>
    <w:rsid w:val="00957565"/>
    <w:rsid w:val="009578BB"/>
    <w:rsid w:val="00960561"/>
    <w:rsid w:val="00961F03"/>
    <w:rsid w:val="00963E80"/>
    <w:rsid w:val="0096429F"/>
    <w:rsid w:val="009643D9"/>
    <w:rsid w:val="00964C65"/>
    <w:rsid w:val="00970676"/>
    <w:rsid w:val="009750A1"/>
    <w:rsid w:val="009761BD"/>
    <w:rsid w:val="00976383"/>
    <w:rsid w:val="00976D7F"/>
    <w:rsid w:val="00980883"/>
    <w:rsid w:val="009820D2"/>
    <w:rsid w:val="00985573"/>
    <w:rsid w:val="009859B2"/>
    <w:rsid w:val="00987182"/>
    <w:rsid w:val="0099126B"/>
    <w:rsid w:val="009917D9"/>
    <w:rsid w:val="00993D6B"/>
    <w:rsid w:val="00994ADC"/>
    <w:rsid w:val="009965F9"/>
    <w:rsid w:val="009976A3"/>
    <w:rsid w:val="009A18A0"/>
    <w:rsid w:val="009A382C"/>
    <w:rsid w:val="009A3D4C"/>
    <w:rsid w:val="009A48BF"/>
    <w:rsid w:val="009A756D"/>
    <w:rsid w:val="009B63C1"/>
    <w:rsid w:val="009C3403"/>
    <w:rsid w:val="009C4692"/>
    <w:rsid w:val="009C57DC"/>
    <w:rsid w:val="009D07A7"/>
    <w:rsid w:val="009D1B35"/>
    <w:rsid w:val="009D23EF"/>
    <w:rsid w:val="009D3CE9"/>
    <w:rsid w:val="009D5404"/>
    <w:rsid w:val="009D563E"/>
    <w:rsid w:val="009D7A3D"/>
    <w:rsid w:val="009E09C4"/>
    <w:rsid w:val="009E133C"/>
    <w:rsid w:val="009E153E"/>
    <w:rsid w:val="009E226D"/>
    <w:rsid w:val="009E23BF"/>
    <w:rsid w:val="009E2A52"/>
    <w:rsid w:val="009E3A8F"/>
    <w:rsid w:val="009E53F2"/>
    <w:rsid w:val="009F0174"/>
    <w:rsid w:val="009F41C6"/>
    <w:rsid w:val="009F5A9C"/>
    <w:rsid w:val="009F5B98"/>
    <w:rsid w:val="009F61F6"/>
    <w:rsid w:val="009F66B9"/>
    <w:rsid w:val="009F678F"/>
    <w:rsid w:val="009F7FD9"/>
    <w:rsid w:val="009F7FE4"/>
    <w:rsid w:val="00A009CA"/>
    <w:rsid w:val="00A02119"/>
    <w:rsid w:val="00A03614"/>
    <w:rsid w:val="00A03E44"/>
    <w:rsid w:val="00A0557D"/>
    <w:rsid w:val="00A10C00"/>
    <w:rsid w:val="00A11517"/>
    <w:rsid w:val="00A13CAE"/>
    <w:rsid w:val="00A13F60"/>
    <w:rsid w:val="00A20897"/>
    <w:rsid w:val="00A2121D"/>
    <w:rsid w:val="00A21764"/>
    <w:rsid w:val="00A21FE1"/>
    <w:rsid w:val="00A22B9C"/>
    <w:rsid w:val="00A22FBD"/>
    <w:rsid w:val="00A25F69"/>
    <w:rsid w:val="00A30EB2"/>
    <w:rsid w:val="00A3151A"/>
    <w:rsid w:val="00A32EA0"/>
    <w:rsid w:val="00A362B8"/>
    <w:rsid w:val="00A37A71"/>
    <w:rsid w:val="00A41DB1"/>
    <w:rsid w:val="00A41EB8"/>
    <w:rsid w:val="00A4335B"/>
    <w:rsid w:val="00A43C64"/>
    <w:rsid w:val="00A44E7E"/>
    <w:rsid w:val="00A508F3"/>
    <w:rsid w:val="00A5174B"/>
    <w:rsid w:val="00A5569C"/>
    <w:rsid w:val="00A5595D"/>
    <w:rsid w:val="00A61D89"/>
    <w:rsid w:val="00A63893"/>
    <w:rsid w:val="00A63F24"/>
    <w:rsid w:val="00A65E20"/>
    <w:rsid w:val="00A661BB"/>
    <w:rsid w:val="00A66350"/>
    <w:rsid w:val="00A66E37"/>
    <w:rsid w:val="00A671AC"/>
    <w:rsid w:val="00A67B21"/>
    <w:rsid w:val="00A703E5"/>
    <w:rsid w:val="00A705E3"/>
    <w:rsid w:val="00A7157B"/>
    <w:rsid w:val="00A72AE5"/>
    <w:rsid w:val="00A746F1"/>
    <w:rsid w:val="00A74CDA"/>
    <w:rsid w:val="00A769A5"/>
    <w:rsid w:val="00A8201D"/>
    <w:rsid w:val="00A82D01"/>
    <w:rsid w:val="00A834EC"/>
    <w:rsid w:val="00A84595"/>
    <w:rsid w:val="00A86B54"/>
    <w:rsid w:val="00A911DE"/>
    <w:rsid w:val="00A96805"/>
    <w:rsid w:val="00A96D98"/>
    <w:rsid w:val="00A96F94"/>
    <w:rsid w:val="00A9744A"/>
    <w:rsid w:val="00AA23B4"/>
    <w:rsid w:val="00AA4350"/>
    <w:rsid w:val="00AA5EFE"/>
    <w:rsid w:val="00AA61E1"/>
    <w:rsid w:val="00AA63DC"/>
    <w:rsid w:val="00AA6D3E"/>
    <w:rsid w:val="00AB03BA"/>
    <w:rsid w:val="00AB31D5"/>
    <w:rsid w:val="00AB3220"/>
    <w:rsid w:val="00AB330B"/>
    <w:rsid w:val="00AB3795"/>
    <w:rsid w:val="00AB3964"/>
    <w:rsid w:val="00AB4E73"/>
    <w:rsid w:val="00AC1003"/>
    <w:rsid w:val="00AC30C0"/>
    <w:rsid w:val="00AD02E9"/>
    <w:rsid w:val="00AD08E3"/>
    <w:rsid w:val="00AD697C"/>
    <w:rsid w:val="00AD7B60"/>
    <w:rsid w:val="00AE1F77"/>
    <w:rsid w:val="00AE5036"/>
    <w:rsid w:val="00AE7B4C"/>
    <w:rsid w:val="00AF03E7"/>
    <w:rsid w:val="00AF096A"/>
    <w:rsid w:val="00AF2481"/>
    <w:rsid w:val="00AF2BBC"/>
    <w:rsid w:val="00AF2FE4"/>
    <w:rsid w:val="00AF46B8"/>
    <w:rsid w:val="00AF5552"/>
    <w:rsid w:val="00AF5D77"/>
    <w:rsid w:val="00AF68F4"/>
    <w:rsid w:val="00AF6F66"/>
    <w:rsid w:val="00B00355"/>
    <w:rsid w:val="00B021A6"/>
    <w:rsid w:val="00B02446"/>
    <w:rsid w:val="00B041DE"/>
    <w:rsid w:val="00B117FC"/>
    <w:rsid w:val="00B12245"/>
    <w:rsid w:val="00B163BE"/>
    <w:rsid w:val="00B1676A"/>
    <w:rsid w:val="00B17D25"/>
    <w:rsid w:val="00B205D4"/>
    <w:rsid w:val="00B2081F"/>
    <w:rsid w:val="00B20FC4"/>
    <w:rsid w:val="00B22737"/>
    <w:rsid w:val="00B2364A"/>
    <w:rsid w:val="00B27F7C"/>
    <w:rsid w:val="00B324E7"/>
    <w:rsid w:val="00B32D2C"/>
    <w:rsid w:val="00B333E9"/>
    <w:rsid w:val="00B3445C"/>
    <w:rsid w:val="00B3691B"/>
    <w:rsid w:val="00B403D8"/>
    <w:rsid w:val="00B4044A"/>
    <w:rsid w:val="00B41841"/>
    <w:rsid w:val="00B43080"/>
    <w:rsid w:val="00B4336A"/>
    <w:rsid w:val="00B43539"/>
    <w:rsid w:val="00B44533"/>
    <w:rsid w:val="00B47B48"/>
    <w:rsid w:val="00B51BF7"/>
    <w:rsid w:val="00B51C3C"/>
    <w:rsid w:val="00B569FE"/>
    <w:rsid w:val="00B56C06"/>
    <w:rsid w:val="00B57508"/>
    <w:rsid w:val="00B5761C"/>
    <w:rsid w:val="00B602BB"/>
    <w:rsid w:val="00B60791"/>
    <w:rsid w:val="00B61928"/>
    <w:rsid w:val="00B629EA"/>
    <w:rsid w:val="00B63122"/>
    <w:rsid w:val="00B67F24"/>
    <w:rsid w:val="00B70DC4"/>
    <w:rsid w:val="00B71BB8"/>
    <w:rsid w:val="00B72C0D"/>
    <w:rsid w:val="00B75331"/>
    <w:rsid w:val="00B75992"/>
    <w:rsid w:val="00B77326"/>
    <w:rsid w:val="00B8043E"/>
    <w:rsid w:val="00B80DF2"/>
    <w:rsid w:val="00B81D3C"/>
    <w:rsid w:val="00B820D9"/>
    <w:rsid w:val="00B82877"/>
    <w:rsid w:val="00B83C4C"/>
    <w:rsid w:val="00B83C4F"/>
    <w:rsid w:val="00B87C6E"/>
    <w:rsid w:val="00B91146"/>
    <w:rsid w:val="00B94AA3"/>
    <w:rsid w:val="00B95CB0"/>
    <w:rsid w:val="00B9723D"/>
    <w:rsid w:val="00BA0884"/>
    <w:rsid w:val="00BA09D6"/>
    <w:rsid w:val="00BA1DCB"/>
    <w:rsid w:val="00BA20FC"/>
    <w:rsid w:val="00BA32CB"/>
    <w:rsid w:val="00BA5BC2"/>
    <w:rsid w:val="00BA5BF3"/>
    <w:rsid w:val="00BA688D"/>
    <w:rsid w:val="00BB3DDC"/>
    <w:rsid w:val="00BB6893"/>
    <w:rsid w:val="00BB696D"/>
    <w:rsid w:val="00BC74D9"/>
    <w:rsid w:val="00BD209E"/>
    <w:rsid w:val="00BD35B3"/>
    <w:rsid w:val="00BD6379"/>
    <w:rsid w:val="00BE221B"/>
    <w:rsid w:val="00BE331E"/>
    <w:rsid w:val="00BE4009"/>
    <w:rsid w:val="00BE4D63"/>
    <w:rsid w:val="00BE4D96"/>
    <w:rsid w:val="00BE712F"/>
    <w:rsid w:val="00BE7138"/>
    <w:rsid w:val="00BF1B70"/>
    <w:rsid w:val="00BF3871"/>
    <w:rsid w:val="00BF74A1"/>
    <w:rsid w:val="00C03208"/>
    <w:rsid w:val="00C04364"/>
    <w:rsid w:val="00C04FB4"/>
    <w:rsid w:val="00C05E81"/>
    <w:rsid w:val="00C07D6E"/>
    <w:rsid w:val="00C1133D"/>
    <w:rsid w:val="00C123FD"/>
    <w:rsid w:val="00C133FF"/>
    <w:rsid w:val="00C1584D"/>
    <w:rsid w:val="00C1654C"/>
    <w:rsid w:val="00C206FE"/>
    <w:rsid w:val="00C237E6"/>
    <w:rsid w:val="00C3056D"/>
    <w:rsid w:val="00C311A1"/>
    <w:rsid w:val="00C314B9"/>
    <w:rsid w:val="00C32A95"/>
    <w:rsid w:val="00C32EAD"/>
    <w:rsid w:val="00C3534E"/>
    <w:rsid w:val="00C36F32"/>
    <w:rsid w:val="00C37EF5"/>
    <w:rsid w:val="00C40362"/>
    <w:rsid w:val="00C4360D"/>
    <w:rsid w:val="00C456F5"/>
    <w:rsid w:val="00C45FDA"/>
    <w:rsid w:val="00C55FEA"/>
    <w:rsid w:val="00C56D02"/>
    <w:rsid w:val="00C56DED"/>
    <w:rsid w:val="00C6274E"/>
    <w:rsid w:val="00C63397"/>
    <w:rsid w:val="00C66449"/>
    <w:rsid w:val="00C672FB"/>
    <w:rsid w:val="00C67685"/>
    <w:rsid w:val="00C71A8B"/>
    <w:rsid w:val="00C71D12"/>
    <w:rsid w:val="00C71F6B"/>
    <w:rsid w:val="00C72C38"/>
    <w:rsid w:val="00C75DCE"/>
    <w:rsid w:val="00C7664B"/>
    <w:rsid w:val="00C80577"/>
    <w:rsid w:val="00C80D37"/>
    <w:rsid w:val="00C8198C"/>
    <w:rsid w:val="00C81BFA"/>
    <w:rsid w:val="00C850E1"/>
    <w:rsid w:val="00C86EAC"/>
    <w:rsid w:val="00C903FF"/>
    <w:rsid w:val="00C94A5D"/>
    <w:rsid w:val="00C9543D"/>
    <w:rsid w:val="00C95FEA"/>
    <w:rsid w:val="00C96DF1"/>
    <w:rsid w:val="00CA066C"/>
    <w:rsid w:val="00CA0CE5"/>
    <w:rsid w:val="00CA2175"/>
    <w:rsid w:val="00CA32D7"/>
    <w:rsid w:val="00CA7762"/>
    <w:rsid w:val="00CB2A5E"/>
    <w:rsid w:val="00CB30FF"/>
    <w:rsid w:val="00CB3937"/>
    <w:rsid w:val="00CB427B"/>
    <w:rsid w:val="00CB5ECC"/>
    <w:rsid w:val="00CB6B0C"/>
    <w:rsid w:val="00CB70F4"/>
    <w:rsid w:val="00CC0771"/>
    <w:rsid w:val="00CC1D6E"/>
    <w:rsid w:val="00CC24D1"/>
    <w:rsid w:val="00CC2AB9"/>
    <w:rsid w:val="00CC6D43"/>
    <w:rsid w:val="00CC7395"/>
    <w:rsid w:val="00CC7966"/>
    <w:rsid w:val="00CD1681"/>
    <w:rsid w:val="00CD1DC6"/>
    <w:rsid w:val="00CD508D"/>
    <w:rsid w:val="00CD6E0D"/>
    <w:rsid w:val="00CD78EA"/>
    <w:rsid w:val="00CE1488"/>
    <w:rsid w:val="00CE2449"/>
    <w:rsid w:val="00CE271D"/>
    <w:rsid w:val="00CE2A33"/>
    <w:rsid w:val="00CE5090"/>
    <w:rsid w:val="00CE62EC"/>
    <w:rsid w:val="00CF2BA0"/>
    <w:rsid w:val="00D02A5A"/>
    <w:rsid w:val="00D05388"/>
    <w:rsid w:val="00D06F68"/>
    <w:rsid w:val="00D12532"/>
    <w:rsid w:val="00D20D8F"/>
    <w:rsid w:val="00D213E6"/>
    <w:rsid w:val="00D21BE8"/>
    <w:rsid w:val="00D23D39"/>
    <w:rsid w:val="00D25120"/>
    <w:rsid w:val="00D27280"/>
    <w:rsid w:val="00D274AB"/>
    <w:rsid w:val="00D2797D"/>
    <w:rsid w:val="00D323F5"/>
    <w:rsid w:val="00D34251"/>
    <w:rsid w:val="00D34B65"/>
    <w:rsid w:val="00D36436"/>
    <w:rsid w:val="00D376D6"/>
    <w:rsid w:val="00D400E7"/>
    <w:rsid w:val="00D4157B"/>
    <w:rsid w:val="00D416AF"/>
    <w:rsid w:val="00D423CA"/>
    <w:rsid w:val="00D42BA9"/>
    <w:rsid w:val="00D44503"/>
    <w:rsid w:val="00D45652"/>
    <w:rsid w:val="00D460A3"/>
    <w:rsid w:val="00D4636F"/>
    <w:rsid w:val="00D47E0F"/>
    <w:rsid w:val="00D505C5"/>
    <w:rsid w:val="00D51D33"/>
    <w:rsid w:val="00D52C91"/>
    <w:rsid w:val="00D52D04"/>
    <w:rsid w:val="00D53900"/>
    <w:rsid w:val="00D566F8"/>
    <w:rsid w:val="00D61111"/>
    <w:rsid w:val="00D6245A"/>
    <w:rsid w:val="00D62DE4"/>
    <w:rsid w:val="00D6303B"/>
    <w:rsid w:val="00D6453B"/>
    <w:rsid w:val="00D66380"/>
    <w:rsid w:val="00D66FC2"/>
    <w:rsid w:val="00D7090E"/>
    <w:rsid w:val="00D71801"/>
    <w:rsid w:val="00D7429C"/>
    <w:rsid w:val="00D74587"/>
    <w:rsid w:val="00D74D53"/>
    <w:rsid w:val="00D7651A"/>
    <w:rsid w:val="00D859D1"/>
    <w:rsid w:val="00D86BBB"/>
    <w:rsid w:val="00D87C43"/>
    <w:rsid w:val="00D90B80"/>
    <w:rsid w:val="00D91D78"/>
    <w:rsid w:val="00D974BE"/>
    <w:rsid w:val="00D97E4D"/>
    <w:rsid w:val="00DA29F7"/>
    <w:rsid w:val="00DA3633"/>
    <w:rsid w:val="00DA481A"/>
    <w:rsid w:val="00DA497F"/>
    <w:rsid w:val="00DA6B26"/>
    <w:rsid w:val="00DA7297"/>
    <w:rsid w:val="00DA76DB"/>
    <w:rsid w:val="00DB10AA"/>
    <w:rsid w:val="00DB1CCE"/>
    <w:rsid w:val="00DB350A"/>
    <w:rsid w:val="00DB5038"/>
    <w:rsid w:val="00DB7C0E"/>
    <w:rsid w:val="00DC0AB6"/>
    <w:rsid w:val="00DC1357"/>
    <w:rsid w:val="00DC4309"/>
    <w:rsid w:val="00DC6085"/>
    <w:rsid w:val="00DD07B4"/>
    <w:rsid w:val="00DD13B5"/>
    <w:rsid w:val="00DD2556"/>
    <w:rsid w:val="00DD2C68"/>
    <w:rsid w:val="00DD7FE6"/>
    <w:rsid w:val="00DE31AA"/>
    <w:rsid w:val="00DE3E2A"/>
    <w:rsid w:val="00DE4267"/>
    <w:rsid w:val="00DE53A2"/>
    <w:rsid w:val="00DE55C5"/>
    <w:rsid w:val="00DE6C3E"/>
    <w:rsid w:val="00DE70EF"/>
    <w:rsid w:val="00DF1864"/>
    <w:rsid w:val="00DF1DB0"/>
    <w:rsid w:val="00DF4FBC"/>
    <w:rsid w:val="00DF5094"/>
    <w:rsid w:val="00DF61A4"/>
    <w:rsid w:val="00DF69F8"/>
    <w:rsid w:val="00DF6F1A"/>
    <w:rsid w:val="00E05D4A"/>
    <w:rsid w:val="00E06A2A"/>
    <w:rsid w:val="00E06B0F"/>
    <w:rsid w:val="00E07B07"/>
    <w:rsid w:val="00E1049D"/>
    <w:rsid w:val="00E13FBE"/>
    <w:rsid w:val="00E20964"/>
    <w:rsid w:val="00E216DE"/>
    <w:rsid w:val="00E23E60"/>
    <w:rsid w:val="00E24BBB"/>
    <w:rsid w:val="00E30813"/>
    <w:rsid w:val="00E32637"/>
    <w:rsid w:val="00E3324F"/>
    <w:rsid w:val="00E41860"/>
    <w:rsid w:val="00E52D6A"/>
    <w:rsid w:val="00E53F2F"/>
    <w:rsid w:val="00E548DB"/>
    <w:rsid w:val="00E57733"/>
    <w:rsid w:val="00E6016A"/>
    <w:rsid w:val="00E606C5"/>
    <w:rsid w:val="00E61A8B"/>
    <w:rsid w:val="00E62BD2"/>
    <w:rsid w:val="00E630E7"/>
    <w:rsid w:val="00E65041"/>
    <w:rsid w:val="00E655A7"/>
    <w:rsid w:val="00E6680E"/>
    <w:rsid w:val="00E703C8"/>
    <w:rsid w:val="00E71C4F"/>
    <w:rsid w:val="00E76DA3"/>
    <w:rsid w:val="00E770DE"/>
    <w:rsid w:val="00E817CD"/>
    <w:rsid w:val="00E841FD"/>
    <w:rsid w:val="00E86830"/>
    <w:rsid w:val="00E87465"/>
    <w:rsid w:val="00E91007"/>
    <w:rsid w:val="00E933D8"/>
    <w:rsid w:val="00E942F9"/>
    <w:rsid w:val="00EA0ACF"/>
    <w:rsid w:val="00EA0DEA"/>
    <w:rsid w:val="00EA1C44"/>
    <w:rsid w:val="00EA3536"/>
    <w:rsid w:val="00EA4EF1"/>
    <w:rsid w:val="00EA51A5"/>
    <w:rsid w:val="00EA7FB9"/>
    <w:rsid w:val="00EB045F"/>
    <w:rsid w:val="00EB1644"/>
    <w:rsid w:val="00EB1F58"/>
    <w:rsid w:val="00EB47EA"/>
    <w:rsid w:val="00EB7A77"/>
    <w:rsid w:val="00EC3F79"/>
    <w:rsid w:val="00EC7289"/>
    <w:rsid w:val="00ED13B0"/>
    <w:rsid w:val="00ED300E"/>
    <w:rsid w:val="00ED3313"/>
    <w:rsid w:val="00ED4CBE"/>
    <w:rsid w:val="00ED5E54"/>
    <w:rsid w:val="00ED7927"/>
    <w:rsid w:val="00EE4972"/>
    <w:rsid w:val="00EE5DA1"/>
    <w:rsid w:val="00EE6107"/>
    <w:rsid w:val="00EE64D2"/>
    <w:rsid w:val="00EE66AF"/>
    <w:rsid w:val="00EF024A"/>
    <w:rsid w:val="00EF411C"/>
    <w:rsid w:val="00EF5146"/>
    <w:rsid w:val="00EF6FED"/>
    <w:rsid w:val="00EF74E6"/>
    <w:rsid w:val="00EF7863"/>
    <w:rsid w:val="00EF7B85"/>
    <w:rsid w:val="00EF7C67"/>
    <w:rsid w:val="00F00E19"/>
    <w:rsid w:val="00F025E5"/>
    <w:rsid w:val="00F02980"/>
    <w:rsid w:val="00F02C0E"/>
    <w:rsid w:val="00F04943"/>
    <w:rsid w:val="00F04CA2"/>
    <w:rsid w:val="00F05A7A"/>
    <w:rsid w:val="00F05F59"/>
    <w:rsid w:val="00F06082"/>
    <w:rsid w:val="00F1165F"/>
    <w:rsid w:val="00F11F9E"/>
    <w:rsid w:val="00F14BAA"/>
    <w:rsid w:val="00F15134"/>
    <w:rsid w:val="00F156BA"/>
    <w:rsid w:val="00F15BD3"/>
    <w:rsid w:val="00F16EE6"/>
    <w:rsid w:val="00F202EA"/>
    <w:rsid w:val="00F2101A"/>
    <w:rsid w:val="00F24283"/>
    <w:rsid w:val="00F24C35"/>
    <w:rsid w:val="00F25BEA"/>
    <w:rsid w:val="00F275B2"/>
    <w:rsid w:val="00F31605"/>
    <w:rsid w:val="00F31876"/>
    <w:rsid w:val="00F36B81"/>
    <w:rsid w:val="00F36E3E"/>
    <w:rsid w:val="00F37E49"/>
    <w:rsid w:val="00F40B5C"/>
    <w:rsid w:val="00F40D10"/>
    <w:rsid w:val="00F428E8"/>
    <w:rsid w:val="00F44051"/>
    <w:rsid w:val="00F4680A"/>
    <w:rsid w:val="00F477B2"/>
    <w:rsid w:val="00F53019"/>
    <w:rsid w:val="00F53F7A"/>
    <w:rsid w:val="00F5454C"/>
    <w:rsid w:val="00F55B23"/>
    <w:rsid w:val="00F570BB"/>
    <w:rsid w:val="00F60225"/>
    <w:rsid w:val="00F61527"/>
    <w:rsid w:val="00F6260E"/>
    <w:rsid w:val="00F640F9"/>
    <w:rsid w:val="00F707C8"/>
    <w:rsid w:val="00F72D79"/>
    <w:rsid w:val="00F73B9B"/>
    <w:rsid w:val="00F74F35"/>
    <w:rsid w:val="00F7669D"/>
    <w:rsid w:val="00F771FF"/>
    <w:rsid w:val="00F77BC7"/>
    <w:rsid w:val="00F80977"/>
    <w:rsid w:val="00F84D81"/>
    <w:rsid w:val="00F8638D"/>
    <w:rsid w:val="00F87ABC"/>
    <w:rsid w:val="00F91D4F"/>
    <w:rsid w:val="00F94582"/>
    <w:rsid w:val="00F94791"/>
    <w:rsid w:val="00F97D1C"/>
    <w:rsid w:val="00FA07A1"/>
    <w:rsid w:val="00FA276E"/>
    <w:rsid w:val="00FA3255"/>
    <w:rsid w:val="00FA32ED"/>
    <w:rsid w:val="00FA5946"/>
    <w:rsid w:val="00FA696E"/>
    <w:rsid w:val="00FB0003"/>
    <w:rsid w:val="00FB1245"/>
    <w:rsid w:val="00FB1B4C"/>
    <w:rsid w:val="00FB26E9"/>
    <w:rsid w:val="00FB3B77"/>
    <w:rsid w:val="00FB3FCD"/>
    <w:rsid w:val="00FB4EAF"/>
    <w:rsid w:val="00FC0B03"/>
    <w:rsid w:val="00FC1210"/>
    <w:rsid w:val="00FC3D6E"/>
    <w:rsid w:val="00FC456E"/>
    <w:rsid w:val="00FC5400"/>
    <w:rsid w:val="00FD1BA9"/>
    <w:rsid w:val="00FD6317"/>
    <w:rsid w:val="00FD774E"/>
    <w:rsid w:val="00FD7770"/>
    <w:rsid w:val="00FE0D71"/>
    <w:rsid w:val="00FE188E"/>
    <w:rsid w:val="00FE1C3A"/>
    <w:rsid w:val="00FE31BC"/>
    <w:rsid w:val="00FE429F"/>
    <w:rsid w:val="00FE5A24"/>
    <w:rsid w:val="00FE5B65"/>
    <w:rsid w:val="00FE66B0"/>
    <w:rsid w:val="00FE72EA"/>
    <w:rsid w:val="00FE7582"/>
    <w:rsid w:val="00FF19BA"/>
    <w:rsid w:val="00FF3613"/>
    <w:rsid w:val="63530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nhideWhenUsed="0" w:uiPriority="99" w:semiHidden="0" w:name="header"/>
    <w:lsdException w:qFormat="1"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jc w:val="both"/>
    </w:pPr>
    <w:rPr>
      <w:rFonts w:ascii="Calibri" w:hAnsi="Calibri" w:eastAsia="宋体" w:cstheme="minorBidi"/>
      <w:kern w:val="2"/>
      <w:sz w:val="24"/>
      <w:szCs w:val="24"/>
      <w:lang w:val="en-US" w:eastAsia="zh-CN" w:bidi="ar-SA"/>
    </w:rPr>
  </w:style>
  <w:style w:type="paragraph" w:styleId="2">
    <w:name w:val="heading 1"/>
    <w:next w:val="3"/>
    <w:link w:val="39"/>
    <w:qFormat/>
    <w:uiPriority w:val="9"/>
    <w:pPr>
      <w:keepNext/>
      <w:keepLines/>
      <w:numPr>
        <w:ilvl w:val="0"/>
        <w:numId w:val="1"/>
      </w:numPr>
      <w:spacing w:before="340" w:after="330" w:line="480" w:lineRule="auto"/>
      <w:jc w:val="center"/>
      <w:outlineLvl w:val="0"/>
    </w:pPr>
    <w:rPr>
      <w:rFonts w:ascii="Calibri" w:hAnsi="Calibri" w:eastAsia="宋体" w:cstheme="minorBidi"/>
      <w:b/>
      <w:bCs/>
      <w:kern w:val="44"/>
      <w:sz w:val="44"/>
      <w:szCs w:val="44"/>
      <w:lang w:val="en-US" w:eastAsia="zh-CN" w:bidi="ar-SA"/>
    </w:rPr>
  </w:style>
  <w:style w:type="paragraph" w:styleId="3">
    <w:name w:val="heading 2"/>
    <w:basedOn w:val="2"/>
    <w:next w:val="4"/>
    <w:link w:val="43"/>
    <w:qFormat/>
    <w:uiPriority w:val="9"/>
    <w:pPr>
      <w:numPr>
        <w:numId w:val="2"/>
      </w:numPr>
      <w:tabs>
        <w:tab w:val="left" w:pos="0"/>
      </w:tabs>
      <w:spacing w:before="260" w:after="260" w:line="360" w:lineRule="auto"/>
      <w:jc w:val="left"/>
      <w:outlineLvl w:val="1"/>
    </w:pPr>
    <w:rPr>
      <w:rFonts w:ascii="Calibri Light" w:hAnsi="Calibri Light" w:cstheme="majorBidi"/>
      <w:sz w:val="36"/>
      <w:szCs w:val="32"/>
    </w:rPr>
  </w:style>
  <w:style w:type="paragraph" w:styleId="4">
    <w:name w:val="heading 3"/>
    <w:basedOn w:val="3"/>
    <w:next w:val="1"/>
    <w:link w:val="45"/>
    <w:qFormat/>
    <w:uiPriority w:val="9"/>
    <w:pPr>
      <w:numPr>
        <w:ilvl w:val="1"/>
      </w:numPr>
      <w:outlineLvl w:val="2"/>
    </w:pPr>
    <w:rPr>
      <w:bCs w:val="0"/>
      <w:sz w:val="32"/>
    </w:rPr>
  </w:style>
  <w:style w:type="paragraph" w:styleId="5">
    <w:name w:val="heading 4"/>
    <w:next w:val="1"/>
    <w:link w:val="46"/>
    <w:qFormat/>
    <w:uiPriority w:val="9"/>
    <w:pPr>
      <w:keepNext/>
      <w:keepLines/>
      <w:numPr>
        <w:ilvl w:val="2"/>
        <w:numId w:val="2"/>
      </w:numPr>
      <w:spacing w:before="280" w:after="290" w:line="360" w:lineRule="auto"/>
      <w:jc w:val="left"/>
      <w:outlineLvl w:val="3"/>
    </w:pPr>
    <w:rPr>
      <w:rFonts w:ascii="Calibri" w:hAnsi="Calibri" w:eastAsia="宋体" w:cstheme="majorBidi"/>
      <w:b/>
      <w:bCs/>
      <w:kern w:val="2"/>
      <w:sz w:val="28"/>
      <w:szCs w:val="28"/>
      <w:lang w:val="en-US" w:eastAsia="zh-CN" w:bidi="ar-SA"/>
    </w:rPr>
  </w:style>
  <w:style w:type="paragraph" w:styleId="6">
    <w:name w:val="heading 5"/>
    <w:next w:val="1"/>
    <w:link w:val="47"/>
    <w:unhideWhenUsed/>
    <w:qFormat/>
    <w:uiPriority w:val="9"/>
    <w:pPr>
      <w:keepNext/>
      <w:keepLines/>
      <w:numPr>
        <w:ilvl w:val="3"/>
        <w:numId w:val="2"/>
      </w:numPr>
      <w:jc w:val="both"/>
      <w:outlineLvl w:val="4"/>
    </w:pPr>
    <w:rPr>
      <w:rFonts w:ascii="Calibri" w:hAnsi="Calibri" w:eastAsia="宋体" w:cstheme="minorBidi"/>
      <w:b/>
      <w:bCs/>
      <w:kern w:val="2"/>
      <w:sz w:val="28"/>
      <w:szCs w:val="28"/>
      <w:lang w:val="en-US" w:eastAsia="zh-CN" w:bidi="ar-SA"/>
    </w:rPr>
  </w:style>
  <w:style w:type="paragraph" w:styleId="7">
    <w:name w:val="heading 6"/>
    <w:next w:val="1"/>
    <w:link w:val="55"/>
    <w:unhideWhenUsed/>
    <w:qFormat/>
    <w:uiPriority w:val="9"/>
    <w:pPr>
      <w:keepNext/>
      <w:keepLines/>
      <w:numPr>
        <w:ilvl w:val="4"/>
        <w:numId w:val="2"/>
      </w:numPr>
      <w:spacing w:before="240" w:after="64" w:line="360" w:lineRule="auto"/>
      <w:jc w:val="left"/>
      <w:outlineLvl w:val="5"/>
    </w:pPr>
    <w:rPr>
      <w:rFonts w:eastAsia="宋体" w:asciiTheme="majorHAnsi" w:hAnsiTheme="majorHAnsi" w:cstheme="majorBidi"/>
      <w:b/>
      <w:bCs/>
      <w:kern w:val="2"/>
      <w:sz w:val="24"/>
      <w:szCs w:val="24"/>
      <w:lang w:val="en-US" w:eastAsia="zh-CN" w:bidi="ar-SA"/>
    </w:rPr>
  </w:style>
  <w:style w:type="paragraph" w:styleId="8">
    <w:name w:val="heading 7"/>
    <w:basedOn w:val="1"/>
    <w:next w:val="1"/>
    <w:link w:val="56"/>
    <w:unhideWhenUsed/>
    <w:qFormat/>
    <w:uiPriority w:val="9"/>
    <w:pPr>
      <w:keepNext/>
      <w:keepLines/>
      <w:spacing w:before="240" w:after="64" w:line="320" w:lineRule="auto"/>
      <w:outlineLvl w:val="6"/>
    </w:pPr>
    <w:rPr>
      <w:b/>
      <w:bCs/>
    </w:rPr>
  </w:style>
  <w:style w:type="paragraph" w:styleId="9">
    <w:name w:val="heading 8"/>
    <w:basedOn w:val="1"/>
    <w:next w:val="1"/>
    <w:link w:val="57"/>
    <w:semiHidden/>
    <w:unhideWhenUsed/>
    <w:qFormat/>
    <w:uiPriority w:val="9"/>
    <w:pPr>
      <w:keepNext/>
      <w:keepLines/>
      <w:spacing w:before="240" w:after="64" w:line="320" w:lineRule="auto"/>
      <w:outlineLvl w:val="7"/>
    </w:pPr>
    <w:rPr>
      <w:rFonts w:asciiTheme="majorHAnsi" w:hAnsiTheme="majorHAnsi" w:eastAsiaTheme="majorEastAsia" w:cstheme="majorBidi"/>
    </w:rPr>
  </w:style>
  <w:style w:type="paragraph" w:styleId="10">
    <w:name w:val="heading 9"/>
    <w:basedOn w:val="1"/>
    <w:next w:val="1"/>
    <w:link w:val="58"/>
    <w:semiHidden/>
    <w:unhideWhenUsed/>
    <w:qFormat/>
    <w:uiPriority w:val="9"/>
    <w:pPr>
      <w:keepNext/>
      <w:keepLines/>
      <w:spacing w:before="240" w:after="64" w:line="320" w:lineRule="auto"/>
      <w:outlineLvl w:val="8"/>
    </w:pPr>
    <w:rPr>
      <w:rFonts w:asciiTheme="majorHAnsi" w:hAnsiTheme="majorHAnsi" w:eastAsiaTheme="majorEastAsia" w:cstheme="majorBidi"/>
      <w:sz w:val="21"/>
      <w:szCs w:val="21"/>
    </w:rPr>
  </w:style>
  <w:style w:type="character" w:default="1" w:styleId="30">
    <w:name w:val="Default Paragraph Font"/>
    <w:semiHidden/>
    <w:unhideWhenUsed/>
    <w:uiPriority w:val="1"/>
  </w:style>
  <w:style w:type="table" w:default="1" w:styleId="34">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73"/>
    <w:semiHidden/>
    <w:unhideWhenUsed/>
    <w:uiPriority w:val="99"/>
    <w:rPr>
      <w:b/>
      <w:bCs/>
    </w:rPr>
  </w:style>
  <w:style w:type="paragraph" w:styleId="12">
    <w:name w:val="annotation text"/>
    <w:basedOn w:val="1"/>
    <w:link w:val="72"/>
    <w:semiHidden/>
    <w:unhideWhenUsed/>
    <w:uiPriority w:val="99"/>
    <w:pPr>
      <w:jc w:val="left"/>
    </w:pPr>
  </w:style>
  <w:style w:type="paragraph" w:styleId="13">
    <w:name w:val="toc 7"/>
    <w:basedOn w:val="1"/>
    <w:next w:val="1"/>
    <w:unhideWhenUsed/>
    <w:uiPriority w:val="39"/>
    <w:pPr>
      <w:ind w:left="1440"/>
      <w:jc w:val="left"/>
    </w:pPr>
    <w:rPr>
      <w:rFonts w:asciiTheme="minorHAnsi" w:hAnsiTheme="minorHAnsi"/>
      <w:sz w:val="18"/>
      <w:szCs w:val="18"/>
    </w:rPr>
  </w:style>
  <w:style w:type="paragraph" w:styleId="14">
    <w:name w:val="caption"/>
    <w:next w:val="1"/>
    <w:qFormat/>
    <w:uiPriority w:val="35"/>
    <w:pPr>
      <w:spacing w:line="360" w:lineRule="auto"/>
      <w:jc w:val="both"/>
    </w:pPr>
    <w:rPr>
      <w:rFonts w:eastAsia="黑体" w:asciiTheme="majorHAnsi" w:hAnsiTheme="majorHAnsi" w:cstheme="majorBidi"/>
      <w:b/>
      <w:kern w:val="2"/>
      <w:sz w:val="24"/>
      <w:szCs w:val="20"/>
      <w:lang w:val="en-US" w:eastAsia="zh-CN" w:bidi="ar-SA"/>
    </w:rPr>
  </w:style>
  <w:style w:type="paragraph" w:styleId="15">
    <w:name w:val="toc 5"/>
    <w:basedOn w:val="1"/>
    <w:next w:val="1"/>
    <w:unhideWhenUsed/>
    <w:uiPriority w:val="39"/>
    <w:pPr>
      <w:ind w:left="960"/>
      <w:jc w:val="left"/>
    </w:pPr>
    <w:rPr>
      <w:rFonts w:asciiTheme="minorHAnsi" w:hAnsiTheme="minorHAnsi"/>
      <w:sz w:val="18"/>
      <w:szCs w:val="18"/>
    </w:rPr>
  </w:style>
  <w:style w:type="paragraph" w:styleId="16">
    <w:name w:val="toc 3"/>
    <w:basedOn w:val="17"/>
    <w:next w:val="1"/>
    <w:unhideWhenUsed/>
    <w:qFormat/>
    <w:uiPriority w:val="39"/>
    <w:pPr>
      <w:tabs>
        <w:tab w:val="left" w:pos="950"/>
        <w:tab w:val="left" w:pos="1200"/>
        <w:tab w:val="right" w:leader="dot" w:pos="8296"/>
      </w:tabs>
      <w:adjustRightInd w:val="0"/>
      <w:ind w:left="482"/>
    </w:pPr>
    <w:rPr>
      <w:b w:val="0"/>
      <w:iCs/>
    </w:rPr>
  </w:style>
  <w:style w:type="paragraph" w:styleId="17">
    <w:name w:val="toc 2"/>
    <w:next w:val="16"/>
    <w:unhideWhenUsed/>
    <w:qFormat/>
    <w:uiPriority w:val="39"/>
    <w:pPr>
      <w:tabs>
        <w:tab w:val="left" w:pos="950"/>
        <w:tab w:val="right" w:leader="dot" w:pos="8296"/>
      </w:tabs>
      <w:jc w:val="left"/>
    </w:pPr>
    <w:rPr>
      <w:rFonts w:ascii="Calibri" w:hAnsi="Calibri" w:eastAsia="宋体" w:cstheme="minorBidi"/>
      <w:b/>
      <w:kern w:val="2"/>
      <w:sz w:val="24"/>
      <w:szCs w:val="20"/>
      <w:lang w:val="en-US" w:eastAsia="zh-CN" w:bidi="ar-SA"/>
    </w:rPr>
  </w:style>
  <w:style w:type="paragraph" w:styleId="18">
    <w:name w:val="toc 8"/>
    <w:basedOn w:val="1"/>
    <w:next w:val="1"/>
    <w:unhideWhenUsed/>
    <w:uiPriority w:val="39"/>
    <w:pPr>
      <w:ind w:left="1680"/>
      <w:jc w:val="left"/>
    </w:pPr>
    <w:rPr>
      <w:rFonts w:asciiTheme="minorHAnsi" w:hAnsiTheme="minorHAnsi"/>
      <w:sz w:val="18"/>
      <w:szCs w:val="18"/>
    </w:rPr>
  </w:style>
  <w:style w:type="paragraph" w:styleId="19">
    <w:name w:val="Balloon Text"/>
    <w:basedOn w:val="1"/>
    <w:link w:val="74"/>
    <w:semiHidden/>
    <w:unhideWhenUsed/>
    <w:uiPriority w:val="99"/>
    <w:pPr>
      <w:spacing w:line="240" w:lineRule="auto"/>
    </w:pPr>
    <w:rPr>
      <w:sz w:val="18"/>
      <w:szCs w:val="18"/>
    </w:rPr>
  </w:style>
  <w:style w:type="paragraph" w:styleId="20">
    <w:name w:val="footer"/>
    <w:link w:val="37"/>
    <w:unhideWhenUsed/>
    <w:qFormat/>
    <w:uiPriority w:val="99"/>
    <w:pPr>
      <w:tabs>
        <w:tab w:val="center" w:pos="4153"/>
        <w:tab w:val="right" w:pos="8306"/>
      </w:tabs>
      <w:snapToGrid w:val="0"/>
      <w:jc w:val="right"/>
    </w:pPr>
    <w:rPr>
      <w:rFonts w:ascii="Calibri" w:hAnsi="Calibri" w:eastAsia="黑体" w:cstheme="minorBidi"/>
      <w:b/>
      <w:kern w:val="2"/>
      <w:sz w:val="24"/>
      <w:szCs w:val="18"/>
      <w:lang w:val="en-US" w:eastAsia="zh-CN" w:bidi="ar-SA"/>
    </w:rPr>
  </w:style>
  <w:style w:type="paragraph" w:styleId="21">
    <w:name w:val="header"/>
    <w:link w:val="36"/>
    <w:qFormat/>
    <w:uiPriority w:val="99"/>
    <w:pPr>
      <w:tabs>
        <w:tab w:val="center" w:pos="4153"/>
        <w:tab w:val="right" w:pos="8306"/>
      </w:tabs>
      <w:snapToGrid w:val="0"/>
      <w:jc w:val="right"/>
    </w:pPr>
    <w:rPr>
      <w:rFonts w:ascii="Calibri" w:hAnsi="Calibri" w:eastAsia="黑体" w:cstheme="minorBidi"/>
      <w:b/>
      <w:color w:val="0000FF"/>
      <w:kern w:val="2"/>
      <w:sz w:val="28"/>
      <w:szCs w:val="18"/>
      <w:lang w:val="en-US" w:eastAsia="zh-CN" w:bidi="ar-SA"/>
    </w:rPr>
  </w:style>
  <w:style w:type="paragraph" w:styleId="22">
    <w:name w:val="toc 1"/>
    <w:next w:val="17"/>
    <w:unhideWhenUsed/>
    <w:qFormat/>
    <w:uiPriority w:val="39"/>
    <w:pPr>
      <w:tabs>
        <w:tab w:val="left" w:pos="960"/>
        <w:tab w:val="right" w:leader="dot" w:pos="8296"/>
      </w:tabs>
      <w:jc w:val="left"/>
    </w:pPr>
    <w:rPr>
      <w:rFonts w:eastAsia="宋体" w:asciiTheme="minorHAnsi" w:hAnsiTheme="minorHAnsi" w:cstheme="minorBidi"/>
      <w:b/>
      <w:bCs/>
      <w:caps/>
      <w:kern w:val="2"/>
      <w:sz w:val="28"/>
      <w:szCs w:val="20"/>
      <w:lang w:val="en-US" w:eastAsia="zh-CN" w:bidi="ar-SA"/>
    </w:rPr>
  </w:style>
  <w:style w:type="paragraph" w:styleId="23">
    <w:name w:val="toc 4"/>
    <w:basedOn w:val="16"/>
    <w:next w:val="1"/>
    <w:unhideWhenUsed/>
    <w:qFormat/>
    <w:uiPriority w:val="39"/>
    <w:pPr>
      <w:tabs>
        <w:tab w:val="left" w:pos="1680"/>
      </w:tabs>
      <w:ind w:left="720" w:firstLine="100" w:firstLineChars="100"/>
    </w:pPr>
    <w:rPr>
      <w:szCs w:val="18"/>
    </w:rPr>
  </w:style>
  <w:style w:type="paragraph" w:styleId="24">
    <w:name w:val="Subtitle"/>
    <w:next w:val="1"/>
    <w:link w:val="41"/>
    <w:qFormat/>
    <w:uiPriority w:val="11"/>
    <w:pPr>
      <w:spacing w:line="360" w:lineRule="auto"/>
      <w:jc w:val="center"/>
      <w:outlineLvl w:val="1"/>
    </w:pPr>
    <w:rPr>
      <w:rFonts w:ascii="Calibri Light" w:hAnsi="Calibri Light" w:eastAsia="楷体" w:cstheme="majorBidi"/>
      <w:b/>
      <w:color w:val="C00000"/>
      <w:kern w:val="28"/>
      <w:sz w:val="44"/>
      <w:szCs w:val="32"/>
      <w:lang w:val="en-US" w:eastAsia="zh-CN" w:bidi="ar-SA"/>
    </w:rPr>
  </w:style>
  <w:style w:type="paragraph" w:styleId="25">
    <w:name w:val="toc 6"/>
    <w:basedOn w:val="1"/>
    <w:next w:val="1"/>
    <w:unhideWhenUsed/>
    <w:uiPriority w:val="39"/>
    <w:pPr>
      <w:ind w:left="1200"/>
      <w:jc w:val="left"/>
    </w:pPr>
    <w:rPr>
      <w:rFonts w:asciiTheme="minorHAnsi" w:hAnsiTheme="minorHAnsi"/>
      <w:sz w:val="18"/>
      <w:szCs w:val="18"/>
    </w:rPr>
  </w:style>
  <w:style w:type="paragraph" w:styleId="26">
    <w:name w:val="toc 9"/>
    <w:basedOn w:val="1"/>
    <w:next w:val="1"/>
    <w:unhideWhenUsed/>
    <w:uiPriority w:val="39"/>
    <w:pPr>
      <w:ind w:left="1920"/>
      <w:jc w:val="left"/>
    </w:pPr>
    <w:rPr>
      <w:rFonts w:asciiTheme="minorHAnsi" w:hAnsiTheme="minorHAnsi"/>
      <w:sz w:val="18"/>
      <w:szCs w:val="18"/>
    </w:rPr>
  </w:style>
  <w:style w:type="paragraph" w:styleId="27">
    <w:name w:val="HTML Preformatted"/>
    <w:basedOn w:val="1"/>
    <w:link w:val="6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cs="宋体"/>
      <w:kern w:val="0"/>
    </w:rPr>
  </w:style>
  <w:style w:type="paragraph" w:styleId="28">
    <w:name w:val="Normal (Web)"/>
    <w:basedOn w:val="1"/>
    <w:semiHidden/>
    <w:unhideWhenUsed/>
    <w:uiPriority w:val="99"/>
    <w:pPr>
      <w:spacing w:before="100" w:beforeAutospacing="1" w:after="100" w:afterAutospacing="1" w:line="240" w:lineRule="auto"/>
      <w:ind w:firstLine="0" w:firstLineChars="0"/>
      <w:jc w:val="left"/>
    </w:pPr>
    <w:rPr>
      <w:rFonts w:ascii="宋体" w:hAnsi="宋体" w:cs="宋体"/>
      <w:kern w:val="0"/>
    </w:rPr>
  </w:style>
  <w:style w:type="paragraph" w:styleId="29">
    <w:name w:val="Title"/>
    <w:next w:val="24"/>
    <w:link w:val="40"/>
    <w:qFormat/>
    <w:uiPriority w:val="10"/>
    <w:pPr>
      <w:spacing w:before="240" w:after="60" w:line="480" w:lineRule="auto"/>
      <w:jc w:val="center"/>
      <w:outlineLvl w:val="0"/>
    </w:pPr>
    <w:rPr>
      <w:rFonts w:ascii="Calibri Light" w:hAnsi="Calibri Light" w:eastAsia="宋体" w:cstheme="majorBidi"/>
      <w:b/>
      <w:bCs/>
      <w:kern w:val="2"/>
      <w:sz w:val="52"/>
      <w:szCs w:val="32"/>
      <w:lang w:val="en-US" w:eastAsia="zh-CN" w:bidi="ar-SA"/>
    </w:rPr>
  </w:style>
  <w:style w:type="character" w:styleId="31">
    <w:name w:val="Strong"/>
    <w:basedOn w:val="30"/>
    <w:qFormat/>
    <w:uiPriority w:val="22"/>
    <w:rPr>
      <w:b/>
      <w:bCs/>
    </w:rPr>
  </w:style>
  <w:style w:type="character" w:styleId="32">
    <w:name w:val="Hyperlink"/>
    <w:basedOn w:val="30"/>
    <w:unhideWhenUsed/>
    <w:uiPriority w:val="99"/>
    <w:rPr>
      <w:color w:val="0563C1" w:themeColor="hyperlink"/>
      <w:u w:val="single"/>
      <w14:textFill>
        <w14:solidFill>
          <w14:schemeClr w14:val="hlink"/>
        </w14:solidFill>
      </w14:textFill>
    </w:rPr>
  </w:style>
  <w:style w:type="character" w:styleId="33">
    <w:name w:val="annotation reference"/>
    <w:basedOn w:val="30"/>
    <w:semiHidden/>
    <w:unhideWhenUsed/>
    <w:uiPriority w:val="99"/>
    <w:rPr>
      <w:sz w:val="21"/>
      <w:szCs w:val="21"/>
    </w:rPr>
  </w:style>
  <w:style w:type="table" w:styleId="35">
    <w:name w:val="Table Grid"/>
    <w:basedOn w:val="3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6">
    <w:name w:val="页眉 Char"/>
    <w:basedOn w:val="30"/>
    <w:link w:val="21"/>
    <w:uiPriority w:val="99"/>
    <w:rPr>
      <w:rFonts w:eastAsia="黑体"/>
      <w:b/>
      <w:color w:val="0000FF"/>
      <w:sz w:val="28"/>
      <w:szCs w:val="18"/>
    </w:rPr>
  </w:style>
  <w:style w:type="character" w:customStyle="1" w:styleId="37">
    <w:name w:val="页脚 Char"/>
    <w:basedOn w:val="30"/>
    <w:link w:val="20"/>
    <w:uiPriority w:val="99"/>
    <w:rPr>
      <w:rFonts w:eastAsia="黑体"/>
      <w:b/>
      <w:szCs w:val="18"/>
    </w:rPr>
  </w:style>
  <w:style w:type="character" w:styleId="38">
    <w:name w:val="Placeholder Text"/>
    <w:basedOn w:val="30"/>
    <w:semiHidden/>
    <w:uiPriority w:val="99"/>
    <w:rPr>
      <w:color w:val="808080"/>
    </w:rPr>
  </w:style>
  <w:style w:type="character" w:customStyle="1" w:styleId="39">
    <w:name w:val="标题 1 Char"/>
    <w:basedOn w:val="30"/>
    <w:link w:val="2"/>
    <w:uiPriority w:val="9"/>
    <w:rPr>
      <w:b/>
      <w:bCs/>
      <w:kern w:val="44"/>
      <w:sz w:val="44"/>
      <w:szCs w:val="44"/>
    </w:rPr>
  </w:style>
  <w:style w:type="character" w:customStyle="1" w:styleId="40">
    <w:name w:val="标题 Char"/>
    <w:basedOn w:val="30"/>
    <w:link w:val="29"/>
    <w:uiPriority w:val="10"/>
    <w:rPr>
      <w:rFonts w:ascii="Calibri Light" w:hAnsi="Calibri Light" w:cstheme="majorBidi"/>
      <w:b/>
      <w:bCs/>
      <w:sz w:val="52"/>
      <w:szCs w:val="32"/>
    </w:rPr>
  </w:style>
  <w:style w:type="character" w:customStyle="1" w:styleId="41">
    <w:name w:val="副标题 Char"/>
    <w:basedOn w:val="30"/>
    <w:link w:val="24"/>
    <w:uiPriority w:val="11"/>
    <w:rPr>
      <w:rFonts w:ascii="Calibri Light" w:hAnsi="Calibri Light" w:eastAsia="楷体" w:cstheme="majorBidi"/>
      <w:b/>
      <w:color w:val="C00000"/>
      <w:kern w:val="28"/>
      <w:sz w:val="44"/>
      <w:szCs w:val="32"/>
    </w:rPr>
  </w:style>
  <w:style w:type="paragraph" w:styleId="42">
    <w:name w:val="No Spacing"/>
    <w:link w:val="50"/>
    <w:qFormat/>
    <w:uiPriority w:val="1"/>
    <w:pPr>
      <w:jc w:val="both"/>
    </w:pPr>
    <w:rPr>
      <w:rFonts w:ascii="Calibri" w:hAnsi="Calibri" w:eastAsia="宋体" w:cstheme="minorBidi"/>
      <w:kern w:val="2"/>
      <w:sz w:val="24"/>
      <w:szCs w:val="24"/>
      <w:lang w:val="en-US" w:eastAsia="zh-CN" w:bidi="ar-SA"/>
    </w:rPr>
  </w:style>
  <w:style w:type="character" w:customStyle="1" w:styleId="43">
    <w:name w:val="标题 2 Char"/>
    <w:basedOn w:val="30"/>
    <w:link w:val="3"/>
    <w:uiPriority w:val="9"/>
    <w:rPr>
      <w:rFonts w:ascii="Calibri Light" w:hAnsi="Calibri Light" w:cstheme="majorBidi"/>
      <w:b/>
      <w:bCs/>
      <w:kern w:val="44"/>
      <w:sz w:val="36"/>
      <w:szCs w:val="32"/>
    </w:rPr>
  </w:style>
  <w:style w:type="paragraph" w:styleId="44">
    <w:name w:val="List Paragraph"/>
    <w:basedOn w:val="1"/>
    <w:uiPriority w:val="34"/>
    <w:pPr>
      <w:ind w:firstLine="420"/>
    </w:pPr>
  </w:style>
  <w:style w:type="character" w:customStyle="1" w:styleId="45">
    <w:name w:val="标题 3 Char"/>
    <w:basedOn w:val="30"/>
    <w:link w:val="4"/>
    <w:uiPriority w:val="9"/>
    <w:rPr>
      <w:rFonts w:ascii="Calibri Light" w:hAnsi="Calibri Light" w:cstheme="majorBidi"/>
      <w:b/>
      <w:kern w:val="44"/>
      <w:sz w:val="32"/>
      <w:szCs w:val="32"/>
    </w:rPr>
  </w:style>
  <w:style w:type="character" w:customStyle="1" w:styleId="46">
    <w:name w:val="标题 4 Char"/>
    <w:basedOn w:val="30"/>
    <w:link w:val="5"/>
    <w:uiPriority w:val="9"/>
    <w:rPr>
      <w:rFonts w:cstheme="majorBidi"/>
      <w:b/>
      <w:bCs/>
      <w:sz w:val="28"/>
      <w:szCs w:val="28"/>
    </w:rPr>
  </w:style>
  <w:style w:type="character" w:customStyle="1" w:styleId="47">
    <w:name w:val="标题 5 Char"/>
    <w:basedOn w:val="30"/>
    <w:link w:val="6"/>
    <w:uiPriority w:val="9"/>
    <w:rPr>
      <w:b/>
      <w:bCs/>
      <w:sz w:val="28"/>
      <w:szCs w:val="28"/>
    </w:rPr>
  </w:style>
  <w:style w:type="table" w:customStyle="1" w:styleId="48">
    <w:name w:val="Grid Table 4 Accent 3"/>
    <w:basedOn w:val="34"/>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49">
    <w:name w:val="Grid Table 4 Accent 1"/>
    <w:basedOn w:val="34"/>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character" w:customStyle="1" w:styleId="50">
    <w:name w:val="无间隔 Char"/>
    <w:basedOn w:val="30"/>
    <w:link w:val="42"/>
    <w:uiPriority w:val="1"/>
  </w:style>
  <w:style w:type="paragraph" w:customStyle="1" w:styleId="51">
    <w:name w:val="文档说明"/>
    <w:next w:val="1"/>
    <w:qFormat/>
    <w:uiPriority w:val="0"/>
    <w:pPr>
      <w:spacing w:line="360" w:lineRule="auto"/>
      <w:jc w:val="center"/>
    </w:pPr>
    <w:rPr>
      <w:rFonts w:ascii="Calibri" w:hAnsi="Calibri" w:eastAsia="黑体" w:cstheme="minorBidi"/>
      <w:b/>
      <w:kern w:val="2"/>
      <w:sz w:val="36"/>
      <w:szCs w:val="24"/>
      <w:lang w:val="en-US" w:eastAsia="zh-CN" w:bidi="ar-SA"/>
    </w:rPr>
  </w:style>
  <w:style w:type="paragraph" w:customStyle="1" w:styleId="52">
    <w:name w:val="表头"/>
    <w:next w:val="1"/>
    <w:qFormat/>
    <w:uiPriority w:val="0"/>
    <w:pPr>
      <w:jc w:val="center"/>
    </w:pPr>
    <w:rPr>
      <w:rFonts w:ascii="Calibri" w:hAnsi="Calibri" w:eastAsia="黑体" w:cstheme="minorBidi"/>
      <w:b/>
      <w:bCs/>
      <w:color w:val="000000" w:themeColor="text1"/>
      <w:kern w:val="2"/>
      <w:sz w:val="24"/>
      <w:szCs w:val="24"/>
      <w:lang w:val="en-US" w:eastAsia="zh-CN" w:bidi="ar-SA"/>
      <w14:textFill>
        <w14:solidFill>
          <w14:schemeClr w14:val="tx1"/>
        </w14:solidFill>
      </w14:textFill>
    </w:rPr>
  </w:style>
  <w:style w:type="paragraph" w:customStyle="1" w:styleId="53">
    <w:name w:val="表内容"/>
    <w:qFormat/>
    <w:uiPriority w:val="0"/>
    <w:pPr>
      <w:jc w:val="both"/>
    </w:pPr>
    <w:rPr>
      <w:rFonts w:ascii="Calibri" w:hAnsi="Calibri" w:eastAsia="宋体" w:cstheme="minorBidi"/>
      <w:color w:val="000000" w:themeColor="text1"/>
      <w:kern w:val="2"/>
      <w:sz w:val="24"/>
      <w:szCs w:val="24"/>
      <w:lang w:val="en-US" w:eastAsia="zh-CN" w:bidi="ar-SA"/>
      <w14:textFill>
        <w14:solidFill>
          <w14:schemeClr w14:val="tx1"/>
        </w14:solidFill>
      </w14:textFill>
    </w:rPr>
  </w:style>
  <w:style w:type="paragraph" w:customStyle="1" w:styleId="54">
    <w:name w:val="TOC Heading"/>
    <w:basedOn w:val="29"/>
    <w:next w:val="1"/>
    <w:unhideWhenUsed/>
    <w:uiPriority w:val="39"/>
  </w:style>
  <w:style w:type="character" w:customStyle="1" w:styleId="55">
    <w:name w:val="标题 6 Char"/>
    <w:basedOn w:val="30"/>
    <w:link w:val="7"/>
    <w:uiPriority w:val="9"/>
    <w:rPr>
      <w:rFonts w:asciiTheme="majorHAnsi" w:hAnsiTheme="majorHAnsi" w:cstheme="majorBidi"/>
      <w:b/>
      <w:bCs/>
    </w:rPr>
  </w:style>
  <w:style w:type="character" w:customStyle="1" w:styleId="56">
    <w:name w:val="标题 7 Char"/>
    <w:basedOn w:val="30"/>
    <w:link w:val="8"/>
    <w:uiPriority w:val="9"/>
    <w:rPr>
      <w:b/>
      <w:bCs/>
    </w:rPr>
  </w:style>
  <w:style w:type="character" w:customStyle="1" w:styleId="57">
    <w:name w:val="标题 8 Char"/>
    <w:basedOn w:val="30"/>
    <w:link w:val="9"/>
    <w:semiHidden/>
    <w:uiPriority w:val="9"/>
    <w:rPr>
      <w:rFonts w:asciiTheme="majorHAnsi" w:hAnsiTheme="majorHAnsi" w:eastAsiaTheme="majorEastAsia" w:cstheme="majorBidi"/>
    </w:rPr>
  </w:style>
  <w:style w:type="character" w:customStyle="1" w:styleId="58">
    <w:name w:val="标题 9 Char"/>
    <w:basedOn w:val="30"/>
    <w:link w:val="10"/>
    <w:semiHidden/>
    <w:uiPriority w:val="9"/>
    <w:rPr>
      <w:rFonts w:asciiTheme="majorHAnsi" w:hAnsiTheme="majorHAnsi" w:eastAsiaTheme="majorEastAsia" w:cstheme="majorBidi"/>
      <w:sz w:val="21"/>
      <w:szCs w:val="21"/>
    </w:rPr>
  </w:style>
  <w:style w:type="paragraph" w:customStyle="1" w:styleId="59">
    <w:name w:val="数字编号"/>
    <w:qFormat/>
    <w:uiPriority w:val="0"/>
    <w:pPr>
      <w:numPr>
        <w:ilvl w:val="0"/>
        <w:numId w:val="3"/>
      </w:numPr>
      <w:spacing w:line="360" w:lineRule="auto"/>
      <w:jc w:val="both"/>
    </w:pPr>
    <w:rPr>
      <w:rFonts w:ascii="Calibri" w:hAnsi="Calibri" w:eastAsia="宋体" w:cstheme="minorBidi"/>
      <w:kern w:val="2"/>
      <w:sz w:val="24"/>
      <w:szCs w:val="24"/>
      <w:lang w:val="en-US" w:eastAsia="zh-CN" w:bidi="ar-SA"/>
    </w:rPr>
  </w:style>
  <w:style w:type="paragraph" w:customStyle="1" w:styleId="60">
    <w:name w:val="符号编号"/>
    <w:qFormat/>
    <w:uiPriority w:val="0"/>
    <w:pPr>
      <w:numPr>
        <w:ilvl w:val="0"/>
        <w:numId w:val="4"/>
      </w:numPr>
      <w:spacing w:line="360" w:lineRule="auto"/>
      <w:jc w:val="both"/>
    </w:pPr>
    <w:rPr>
      <w:rFonts w:ascii="Calibri" w:hAnsi="Calibri" w:eastAsia="宋体" w:cstheme="minorBidi"/>
      <w:kern w:val="2"/>
      <w:sz w:val="24"/>
      <w:szCs w:val="24"/>
      <w:lang w:val="en-US" w:eastAsia="zh-CN" w:bidi="ar-SA"/>
    </w:rPr>
  </w:style>
  <w:style w:type="character" w:customStyle="1" w:styleId="61">
    <w:name w:val="HTML 预设格式 Char"/>
    <w:basedOn w:val="30"/>
    <w:link w:val="27"/>
    <w:uiPriority w:val="99"/>
    <w:rPr>
      <w:rFonts w:ascii="宋体" w:hAnsi="宋体" w:cs="宋体"/>
      <w:kern w:val="0"/>
    </w:rPr>
  </w:style>
  <w:style w:type="table" w:customStyle="1" w:styleId="62">
    <w:name w:val="Grid Table 4 Accent 5"/>
    <w:basedOn w:val="34"/>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63">
    <w:name w:val="Grid Table 2 Accent 1"/>
    <w:basedOn w:val="34"/>
    <w:uiPriority w:val="47"/>
    <w:tblPr>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Layout w:type="fixed"/>
    </w:tblPr>
    <w:tblStylePr w:type="firstRow">
      <w:rPr>
        <w:b/>
        <w:bCs/>
      </w:rPr>
      <w:tcPr>
        <w:tcBorders>
          <w:top w:val="nil"/>
          <w:bottom w:val="single" w:color="9CC2E5" w:themeColor="accent1" w:themeTint="99" w:sz="12" w:space="0"/>
          <w:insideH w:val="nil"/>
          <w:insideV w:val="nil"/>
        </w:tcBorders>
        <w:shd w:val="clear" w:color="auto" w:fill="FFFFFF" w:themeFill="background1"/>
      </w:tcPr>
    </w:tblStylePr>
    <w:tblStylePr w:type="lastRow">
      <w:rPr>
        <w:b/>
        <w:bCs/>
      </w:r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64">
    <w:name w:val="Grid Table 6 Colorful Accent 5"/>
    <w:basedOn w:val="34"/>
    <w:uiPriority w:val="51"/>
    <w:rPr>
      <w:color w:val="2F5597" w:themeColor="accent5" w:themeShade="BF"/>
    </w:r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
    <w:tblStylePr w:type="firstRow">
      <w:rPr>
        <w:b/>
        <w:bCs/>
      </w:rPr>
      <w:tcPr>
        <w:tcBorders>
          <w:bottom w:val="single" w:color="8EAADB" w:themeColor="accent5" w:themeTint="99" w:sz="12" w:space="0"/>
        </w:tcBorders>
      </w:tcPr>
    </w:tblStylePr>
    <w:tblStylePr w:type="lastRow">
      <w:rPr>
        <w:b/>
        <w:bCs/>
      </w:rPr>
      <w:tcPr>
        <w:tcBorders>
          <w:top w:val="double" w:color="8EAADB" w:themeColor="accent5" w:themeTint="99"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65">
    <w:name w:val="Grid Table 6 Colorful Accent 1"/>
    <w:basedOn w:val="34"/>
    <w:uiPriority w:val="51"/>
    <w:rPr>
      <w:color w:val="2E75B6" w:themeColor="accent1" w:themeShade="BF"/>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66">
    <w:name w:val="Grid Table 1 Light Accent 5"/>
    <w:basedOn w:val="34"/>
    <w:uiPriority w:val="46"/>
    <w:tblPr>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Layout w:type="fixed"/>
    </w:tblPr>
    <w:tblStylePr w:type="firstRow">
      <w:rPr>
        <w:b/>
        <w:bCs/>
      </w:rPr>
      <w:tcPr>
        <w:tcBorders>
          <w:bottom w:val="single" w:color="8EAADB" w:themeColor="accent5" w:themeTint="99" w:sz="12" w:space="0"/>
        </w:tcBorders>
      </w:tcPr>
    </w:tblStylePr>
    <w:tblStylePr w:type="lastRow">
      <w:rPr>
        <w:b/>
        <w:bCs/>
      </w:rPr>
      <w:tcPr>
        <w:tcBorders>
          <w:top w:val="double" w:color="8EAADB" w:themeColor="accent5" w:themeTint="99" w:sz="2" w:space="0"/>
        </w:tcBorders>
      </w:tcPr>
    </w:tblStylePr>
    <w:tblStylePr w:type="firstCol">
      <w:rPr>
        <w:b/>
        <w:bCs/>
      </w:rPr>
    </w:tblStylePr>
    <w:tblStylePr w:type="lastCol">
      <w:rPr>
        <w:b/>
        <w:bCs/>
      </w:rPr>
    </w:tblStylePr>
  </w:style>
  <w:style w:type="character" w:customStyle="1" w:styleId="67">
    <w:name w:val="description"/>
    <w:basedOn w:val="30"/>
    <w:uiPriority w:val="0"/>
  </w:style>
  <w:style w:type="character" w:customStyle="1" w:styleId="68">
    <w:name w:val="con"/>
    <w:basedOn w:val="30"/>
    <w:uiPriority w:val="0"/>
  </w:style>
  <w:style w:type="table" w:customStyle="1" w:styleId="69">
    <w:name w:val="List Table 3 Accent 1"/>
    <w:basedOn w:val="34"/>
    <w:uiPriority w:val="48"/>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Layout w:type="fixed"/>
    </w:tblPr>
    <w:tblStylePr w:type="firstRow">
      <w:rPr>
        <w:b/>
        <w:bCs/>
        <w:color w:val="FFFFFF" w:themeColor="background1"/>
        <w14:textFill>
          <w14:solidFill>
            <w14:schemeClr w14:val="bg1"/>
          </w14:solidFill>
        </w14:textFill>
      </w:rPr>
      <w:tcPr>
        <w:shd w:val="clear" w:color="auto" w:fill="5B9BD5" w:themeFill="accent1"/>
      </w:tcPr>
    </w:tblStylePr>
    <w:tblStylePr w:type="lastRow">
      <w:rPr>
        <w:b/>
        <w:bCs/>
      </w:rPr>
      <w:tcPr>
        <w:tcBorders>
          <w:top w:val="double" w:color="5B9BD5"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1" w:sz="4" w:space="0"/>
          <w:right w:val="single" w:color="5B9BD5" w:themeColor="accent1" w:sz="4" w:space="0"/>
        </w:tcBorders>
      </w:tcPr>
    </w:tblStylePr>
    <w:tblStylePr w:type="band1Horz">
      <w:tcPr>
        <w:tcBorders>
          <w:top w:val="single" w:color="5B9BD5" w:themeColor="accent1" w:sz="4" w:space="0"/>
          <w:bottom w:val="single" w:color="5B9BD5"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1" w:sz="4" w:space="0"/>
          <w:left w:val="nil"/>
        </w:tcBorders>
      </w:tcPr>
    </w:tblStylePr>
    <w:tblStylePr w:type="swCell">
      <w:tcPr>
        <w:tcBorders>
          <w:top w:val="double" w:color="5B9BD5" w:themeColor="accent1" w:sz="4" w:space="0"/>
          <w:right w:val="nil"/>
        </w:tcBorders>
      </w:tcPr>
    </w:tblStylePr>
  </w:style>
  <w:style w:type="table" w:customStyle="1" w:styleId="70">
    <w:name w:val="Grid Table 5 Dark Accent 1"/>
    <w:basedOn w:val="34"/>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 w:type="table" w:customStyle="1" w:styleId="71">
    <w:name w:val="Grid Table 4 Accent 4"/>
    <w:basedOn w:val="34"/>
    <w:uiPriority w:val="49"/>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Pr>
    <w:tblStylePr w:type="firstRow">
      <w:rPr>
        <w:b/>
        <w:bCs/>
        <w:color w:val="FFFFFF" w:themeColor="background1"/>
        <w14:textFill>
          <w14:solidFill>
            <w14:schemeClr w14:val="bg1"/>
          </w14:solidFill>
        </w14:textFill>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character" w:customStyle="1" w:styleId="72">
    <w:name w:val="批注文字 Char"/>
    <w:basedOn w:val="30"/>
    <w:link w:val="12"/>
    <w:semiHidden/>
    <w:uiPriority w:val="99"/>
  </w:style>
  <w:style w:type="character" w:customStyle="1" w:styleId="73">
    <w:name w:val="批注主题 Char"/>
    <w:basedOn w:val="72"/>
    <w:link w:val="11"/>
    <w:semiHidden/>
    <w:uiPriority w:val="99"/>
    <w:rPr>
      <w:b/>
      <w:bCs/>
    </w:rPr>
  </w:style>
  <w:style w:type="character" w:customStyle="1" w:styleId="74">
    <w:name w:val="批注框文本 Char"/>
    <w:basedOn w:val="30"/>
    <w:link w:val="19"/>
    <w:semiHidden/>
    <w:uiPriority w:val="99"/>
    <w:rPr>
      <w:sz w:val="18"/>
      <w:szCs w:val="18"/>
    </w:rPr>
  </w:style>
  <w:style w:type="table" w:customStyle="1" w:styleId="75">
    <w:name w:val="Grid Table 1 Light Accent 1"/>
    <w:basedOn w:val="34"/>
    <w:uiPriority w:val="46"/>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Layout w:type="fixed"/>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table" w:customStyle="1" w:styleId="76">
    <w:name w:val="List Table 2 Accent 5"/>
    <w:basedOn w:val="34"/>
    <w:uiPriority w:val="47"/>
    <w:tblPr>
      <w:tblBorders>
        <w:top w:val="single" w:color="8EAADB" w:themeColor="accent5" w:themeTint="99" w:sz="4" w:space="0"/>
        <w:bottom w:val="single" w:color="8EAADB" w:themeColor="accent5" w:themeTint="99" w:sz="4" w:space="0"/>
        <w:insideH w:val="single" w:color="8EAADB" w:themeColor="accent5"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paragraph" w:customStyle="1" w:styleId="77">
    <w:name w:val="公式"/>
    <w:basedOn w:val="1"/>
    <w:next w:val="1"/>
    <w:uiPriority w:val="0"/>
    <w:pPr>
      <w:tabs>
        <w:tab w:val="center" w:pos="4200"/>
        <w:tab w:val="right" w:pos="8400"/>
      </w:tabs>
      <w:ind w:firstLine="0" w:firstLineChars="0"/>
    </w:pPr>
  </w:style>
  <w:style w:type="character" w:customStyle="1" w:styleId="78">
    <w:name w:val="short_text"/>
    <w:basedOn w:val="30"/>
    <w:uiPriority w:val="0"/>
  </w:style>
  <w:style w:type="table" w:customStyle="1" w:styleId="79">
    <w:name w:val="Grid Table 4 Accent 6"/>
    <w:basedOn w:val="34"/>
    <w:uiPriority w:val="49"/>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80">
    <w:name w:val="Plain Table 4"/>
    <w:basedOn w:val="34"/>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30828;&#30707;&#30005;&#23376;\4.%20&#31995;&#21015;&#25945;&#31243;\&#30828;&#30707;&#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437D4F-D885-4B3D-B83A-07B284748060}">
  <ds:schemaRefs/>
</ds:datastoreItem>
</file>

<file path=docProps/app.xml><?xml version="1.0" encoding="utf-8"?>
<Properties xmlns="http://schemas.openxmlformats.org/officeDocument/2006/extended-properties" xmlns:vt="http://schemas.openxmlformats.org/officeDocument/2006/docPropsVTypes">
  <Template>硬石文档模板.dotx</Template>
  <Company>datathink</Company>
  <Pages>3</Pages>
  <Words>132</Words>
  <Characters>756</Characters>
  <Lines>6</Lines>
  <Paragraphs>1</Paragraphs>
  <TotalTime>24018</TotalTime>
  <ScaleCrop>false</ScaleCrop>
  <LinksUpToDate>false</LinksUpToDate>
  <CharactersWithSpaces>887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2016-05-15T12:51:00Z</dcterms:created>
  <dc:creator>user</dc:creator>
  <cp:keywords>www.ing10bbs.com</cp:keywords>
  <cp:lastModifiedBy>青春的滋味1409917200</cp:lastModifiedBy>
  <cp:lastPrinted>2016-12-22T11:53:00Z</cp:lastPrinted>
  <dcterms:modified xsi:type="dcterms:W3CDTF">2019-02-14T08:21:05Z</dcterms:modified>
  <cp:revision>354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